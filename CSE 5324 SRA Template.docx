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005CC8D5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48DF675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34A9A3" w14:textId="77777777" w:rsidR="00797251" w:rsidRDefault="00797251">
            <w:pPr>
              <w:pStyle w:val="Department"/>
            </w:pPr>
          </w:p>
        </w:tc>
      </w:tr>
      <w:tr w:rsidR="00797251" w14:paraId="16B04E01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1352D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1AFC1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6BA2218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4AD3A38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49F3ADF" w14:textId="77777777" w:rsidR="00E23F2A" w:rsidRPr="001E6259" w:rsidRDefault="004964BC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University Bazaar System (UBS)</w:t>
            </w:r>
          </w:p>
        </w:tc>
      </w:tr>
      <w:tr w:rsidR="00797251" w14:paraId="274CA56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45ED86E2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45C62F2" w14:textId="77777777" w:rsidR="00797251" w:rsidRPr="001E6259" w:rsidRDefault="008A2009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proofErr w:type="gramStart"/>
            <w:r w:rsidRPr="001E6259">
              <w:rPr>
                <w:b w:val="0"/>
                <w:bCs/>
                <w:sz w:val="34"/>
                <w:szCs w:val="34"/>
              </w:rPr>
              <w:t>Team ?</w:t>
            </w:r>
            <w:proofErr w:type="gramEnd"/>
          </w:p>
        </w:tc>
      </w:tr>
      <w:tr w:rsidR="00797251" w14:paraId="6245D8B1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4271F878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955F933" w14:textId="77777777" w:rsidR="00797251" w:rsidRPr="001E6259" w:rsidRDefault="00E21391" w:rsidP="009D3FE2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3310; </w:t>
            </w:r>
            <w:r w:rsidR="00977FE7">
              <w:rPr>
                <w:szCs w:val="34"/>
              </w:rPr>
              <w:t>Spring</w:t>
            </w:r>
            <w:r w:rsidR="00A07A08">
              <w:rPr>
                <w:szCs w:val="34"/>
              </w:rPr>
              <w:t xml:space="preserve"> </w:t>
            </w:r>
            <w:r w:rsidR="00C21223">
              <w:rPr>
                <w:szCs w:val="34"/>
              </w:rPr>
              <w:t>2021</w:t>
            </w:r>
          </w:p>
        </w:tc>
      </w:tr>
      <w:tr w:rsidR="00797251" w14:paraId="5006E440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2C96DCDD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32A3C69B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495EF570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336F5114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50864056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0CAF04FE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AD7E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DE9283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A7A054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3FBE9035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</w:t>
            </w:r>
            <w:proofErr w:type="spellStart"/>
            <w:r>
              <w:t>yyyy</w:t>
            </w:r>
            <w:proofErr w:type="spellEnd"/>
            <w:r>
              <w:t>]</w:t>
            </w:r>
            <w:bookmarkEnd w:id="0"/>
            <w:bookmarkEnd w:id="1"/>
            <w:bookmarkEnd w:id="2"/>
            <w:bookmarkEnd w:id="4"/>
          </w:p>
        </w:tc>
      </w:tr>
    </w:tbl>
    <w:p w14:paraId="315F3F8B" w14:textId="77777777" w:rsidR="00797251" w:rsidRDefault="00797251">
      <w:pPr>
        <w:pStyle w:val="Names"/>
      </w:pPr>
    </w:p>
    <w:p w14:paraId="2E1584F9" w14:textId="77777777" w:rsidR="00797251" w:rsidRDefault="00797251">
      <w:pPr>
        <w:pStyle w:val="Names"/>
      </w:pPr>
    </w:p>
    <w:p w14:paraId="0A9B1742" w14:textId="77777777" w:rsidR="00797251" w:rsidRDefault="00797251">
      <w:pPr>
        <w:pStyle w:val="Names"/>
      </w:pPr>
    </w:p>
    <w:p w14:paraId="7AD7E76F" w14:textId="77777777" w:rsidR="00797251" w:rsidRDefault="00797251">
      <w:pPr>
        <w:pStyle w:val="Names"/>
      </w:pPr>
    </w:p>
    <w:p w14:paraId="47D690D3" w14:textId="77777777" w:rsidR="00797251" w:rsidRDefault="00797251">
      <w:pPr>
        <w:pStyle w:val="Names"/>
      </w:pPr>
    </w:p>
    <w:p w14:paraId="0D7EC01A" w14:textId="77777777" w:rsidR="00797251" w:rsidRDefault="00797251">
      <w:pPr>
        <w:pStyle w:val="Names"/>
      </w:pPr>
    </w:p>
    <w:p w14:paraId="529C69EE" w14:textId="77777777" w:rsidR="00797251" w:rsidRDefault="00797251">
      <w:pPr>
        <w:pStyle w:val="Names"/>
      </w:pPr>
    </w:p>
    <w:p w14:paraId="5598AA0C" w14:textId="77777777" w:rsidR="00797251" w:rsidRDefault="00797251">
      <w:pPr>
        <w:pStyle w:val="Names"/>
      </w:pPr>
    </w:p>
    <w:p w14:paraId="5CC07F5A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FE2763C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0DDED423" w14:textId="77777777"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14:paraId="387CEB40" w14:textId="77777777" w:rsidR="00797251" w:rsidRDefault="00797251">
      <w:pPr>
        <w:pStyle w:val="ContributorList"/>
      </w:pPr>
    </w:p>
    <w:p w14:paraId="2B59DA5B" w14:textId="77777777" w:rsidR="00A07A08" w:rsidRDefault="00A07A08" w:rsidP="00A07A08">
      <w:pPr>
        <w:pStyle w:val="RevisionHistory"/>
      </w:pPr>
    </w:p>
    <w:p w14:paraId="311AA250" w14:textId="77777777" w:rsidR="00A07A08" w:rsidRDefault="00A07A08" w:rsidP="00A07A08">
      <w:pPr>
        <w:pStyle w:val="RevisionHistory"/>
      </w:pPr>
    </w:p>
    <w:p w14:paraId="65D194F4" w14:textId="77777777" w:rsidR="00A07A08" w:rsidRPr="00A07A08" w:rsidRDefault="00A07A08" w:rsidP="00A07A08">
      <w:pPr>
        <w:pStyle w:val="RevisionHistory"/>
      </w:pPr>
    </w:p>
    <w:p w14:paraId="344C2FD4" w14:textId="77777777" w:rsidR="00EA279C" w:rsidRDefault="00EA279C" w:rsidP="00EA279C">
      <w:pPr>
        <w:pStyle w:val="RevisionHistory"/>
      </w:pPr>
    </w:p>
    <w:p w14:paraId="69D3B406" w14:textId="77777777" w:rsidR="00EA279C" w:rsidRPr="00EA279C" w:rsidRDefault="00EA279C" w:rsidP="00EA279C">
      <w:pPr>
        <w:pStyle w:val="RevisionHistory"/>
      </w:pPr>
    </w:p>
    <w:p w14:paraId="79AE4C7A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6AB89EE0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EB8DFA7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568E2E9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3D5C4EF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5AF0D8D1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4BABB84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6E32391B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F51B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DEB4" w14:textId="77777777" w:rsidR="00797251" w:rsidRDefault="00797251">
            <w:pPr>
              <w:pStyle w:val="Tabletext"/>
            </w:pPr>
            <w:r>
              <w:t>mm/dd/</w:t>
            </w:r>
            <w:proofErr w:type="spellStart"/>
            <w:r>
              <w:t>yyyy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8DAF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425ACC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54A23759" w14:textId="77777777" w:rsidR="00797251" w:rsidRDefault="00797251">
            <w:pPr>
              <w:pStyle w:val="Tabletext"/>
            </w:pPr>
          </w:p>
        </w:tc>
      </w:tr>
      <w:tr w:rsidR="00797251" w14:paraId="1CBC9C46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5B09B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DE16" w14:textId="77777777" w:rsidR="00797251" w:rsidRDefault="00797251">
            <w:pPr>
              <w:pStyle w:val="Tabletext"/>
            </w:pPr>
            <w:r>
              <w:t>mm/dd/</w:t>
            </w:r>
            <w:proofErr w:type="spellStart"/>
            <w:r>
              <w:t>yyyy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8B92D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4BC41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57B6D956" w14:textId="77777777" w:rsidR="00797251" w:rsidRDefault="00797251">
            <w:pPr>
              <w:pStyle w:val="Tabletext"/>
            </w:pPr>
          </w:p>
        </w:tc>
      </w:tr>
      <w:tr w:rsidR="00797251" w14:paraId="34DD714E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C3EFB7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0017F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1996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A06F07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08D029BA" w14:textId="77777777" w:rsidR="00797251" w:rsidRDefault="00797251">
            <w:pPr>
              <w:pStyle w:val="Tabletext"/>
            </w:pPr>
          </w:p>
        </w:tc>
      </w:tr>
      <w:tr w:rsidR="00797251" w14:paraId="6FEDF384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5081AC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8B7022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59C196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37646D49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22C16289" w14:textId="77777777" w:rsidR="00797251" w:rsidRDefault="00797251">
            <w:pPr>
              <w:pStyle w:val="Tabletext"/>
            </w:pPr>
          </w:p>
        </w:tc>
      </w:tr>
    </w:tbl>
    <w:p w14:paraId="16A3EF50" w14:textId="77777777" w:rsidR="00797251" w:rsidRDefault="00797251">
      <w:pPr>
        <w:pStyle w:val="BodyText2"/>
      </w:pPr>
    </w:p>
    <w:p w14:paraId="2A209A51" w14:textId="77777777" w:rsidR="00797251" w:rsidRDefault="00797251">
      <w:pPr>
        <w:pStyle w:val="BodyText2"/>
      </w:pPr>
    </w:p>
    <w:p w14:paraId="3FCCEF7D" w14:textId="77777777" w:rsidR="00797251" w:rsidRDefault="00797251">
      <w:pPr>
        <w:pStyle w:val="TOCTitle"/>
      </w:pPr>
    </w:p>
    <w:p w14:paraId="340C74FD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5CF0DAEF" w14:textId="77777777" w:rsidR="00481B46" w:rsidRPr="00D151EB" w:rsidRDefault="00797251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62791957" w:history="1">
        <w:r w:rsidR="00481B46" w:rsidRPr="00360080">
          <w:rPr>
            <w:rStyle w:val="Hyperlink"/>
            <w:noProof/>
          </w:rPr>
          <w:t>1.  Introduction and Project Overview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_Toc462791957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3</w:t>
        </w:r>
        <w:r w:rsidR="00481B46">
          <w:rPr>
            <w:noProof/>
            <w:webHidden/>
          </w:rPr>
          <w:fldChar w:fldCharType="end"/>
        </w:r>
      </w:hyperlink>
    </w:p>
    <w:p w14:paraId="1F0BF88A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58" w:history="1">
        <w:r w:rsidR="00481B46" w:rsidRPr="00360080">
          <w:rPr>
            <w:rStyle w:val="Hyperlink"/>
            <w:noProof/>
          </w:rPr>
          <w:t>2.  Objectives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_Toc462791958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4</w:t>
        </w:r>
        <w:r w:rsidR="00481B46">
          <w:rPr>
            <w:noProof/>
            <w:webHidden/>
          </w:rPr>
          <w:fldChar w:fldCharType="end"/>
        </w:r>
      </w:hyperlink>
    </w:p>
    <w:p w14:paraId="294A8752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59" w:history="1">
        <w:r w:rsidR="00481B46" w:rsidRPr="00360080">
          <w:rPr>
            <w:rStyle w:val="Hyperlink"/>
            <w:noProof/>
          </w:rPr>
          <w:t>2.1 BUSINESS Objectives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_Toc462791959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4</w:t>
        </w:r>
        <w:r w:rsidR="00481B46">
          <w:rPr>
            <w:noProof/>
            <w:webHidden/>
          </w:rPr>
          <w:fldChar w:fldCharType="end"/>
        </w:r>
      </w:hyperlink>
    </w:p>
    <w:p w14:paraId="2B362FAE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0" w:history="1">
        <w:r w:rsidR="00481B46" w:rsidRPr="00360080">
          <w:rPr>
            <w:rStyle w:val="Hyperlink"/>
            <w:noProof/>
          </w:rPr>
          <w:t>2.2 SYSTEM Objectives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_Toc462791960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4</w:t>
        </w:r>
        <w:r w:rsidR="00481B46">
          <w:rPr>
            <w:noProof/>
            <w:webHidden/>
          </w:rPr>
          <w:fldChar w:fldCharType="end"/>
        </w:r>
      </w:hyperlink>
    </w:p>
    <w:p w14:paraId="58CFE659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61" w:history="1">
        <w:r w:rsidR="00481B46" w:rsidRPr="00360080">
          <w:rPr>
            <w:rStyle w:val="Hyperlink"/>
            <w:noProof/>
          </w:rPr>
          <w:t>3. Project Context Diagram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_Toc462791961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5</w:t>
        </w:r>
        <w:r w:rsidR="00481B46">
          <w:rPr>
            <w:noProof/>
            <w:webHidden/>
          </w:rPr>
          <w:fldChar w:fldCharType="end"/>
        </w:r>
      </w:hyperlink>
    </w:p>
    <w:p w14:paraId="3AC4D0C1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62" w:history="1">
        <w:r w:rsidR="00481B46" w:rsidRPr="00360080">
          <w:rPr>
            <w:rStyle w:val="Hyperlink"/>
            <w:noProof/>
          </w:rPr>
          <w:t>4.  Systems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_Toc462791962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2B894F96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3" w:history="1">
        <w:r w:rsidR="00481B46" w:rsidRPr="00360080">
          <w:rPr>
            <w:rStyle w:val="Hyperlink"/>
            <w:noProof/>
          </w:rPr>
          <w:t>4.1 “Home Screen”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_Toc462791963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4DBEEE4E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4" w:history="1">
        <w:r w:rsidR="00481B46" w:rsidRPr="00360080">
          <w:rPr>
            <w:rStyle w:val="Hyperlink"/>
            <w:noProof/>
          </w:rPr>
          <w:t>4.2 “Login”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_Toc462791964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30C904BF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5" w:history="1">
        <w:r w:rsidR="00481B46" w:rsidRPr="00360080">
          <w:rPr>
            <w:rStyle w:val="Hyperlink"/>
            <w:noProof/>
          </w:rPr>
          <w:t>4.3 “Search”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_Toc462791965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2AC7E822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6" w:history="1">
        <w:r w:rsidR="00481B46" w:rsidRPr="00360080">
          <w:rPr>
            <w:rStyle w:val="Hyperlink"/>
            <w:noProof/>
          </w:rPr>
          <w:t>4.4 “Member Registration”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_Toc462791966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52212489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7" w:history="1">
        <w:r w:rsidR="00481B46" w:rsidRPr="00360080">
          <w:rPr>
            <w:rStyle w:val="Hyperlink"/>
            <w:noProof/>
          </w:rPr>
          <w:t>4.5 “Buy/Sell/Lend/Exchange”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_Toc462791967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5C8380D9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8" w:history="1">
        <w:r w:rsidR="00481B46" w:rsidRPr="00360080">
          <w:rPr>
            <w:rStyle w:val="Hyperlink"/>
            <w:noProof/>
          </w:rPr>
          <w:t>4.6 “Form Club”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_Toc462791968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3BF2DFF2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69" w:history="1">
        <w:r w:rsidR="00481B46" w:rsidRPr="00360080">
          <w:rPr>
            <w:rStyle w:val="Hyperlink"/>
            <w:noProof/>
          </w:rPr>
          <w:t>4.7 “Advertisement” Requirements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_Toc462791969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6</w:t>
        </w:r>
        <w:r w:rsidR="00481B46">
          <w:rPr>
            <w:noProof/>
            <w:webHidden/>
          </w:rPr>
          <w:fldChar w:fldCharType="end"/>
        </w:r>
      </w:hyperlink>
    </w:p>
    <w:p w14:paraId="6F861BF5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70" w:history="1">
        <w:r w:rsidR="00481B46" w:rsidRPr="00360080">
          <w:rPr>
            <w:rStyle w:val="Hyperlink"/>
            <w:noProof/>
          </w:rPr>
          <w:t>5.  Software Processes and Infrastructure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_Toc462791970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7</w:t>
        </w:r>
        <w:r w:rsidR="00481B46">
          <w:rPr>
            <w:noProof/>
            <w:webHidden/>
          </w:rPr>
          <w:fldChar w:fldCharType="end"/>
        </w:r>
      </w:hyperlink>
    </w:p>
    <w:p w14:paraId="06EB6611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1" w:history="1">
        <w:r w:rsidR="00481B46" w:rsidRPr="00360080">
          <w:rPr>
            <w:rStyle w:val="Hyperlink"/>
            <w:noProof/>
          </w:rPr>
          <w:t>5.1 Hardware and Infrastructure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_Toc462791971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7</w:t>
        </w:r>
        <w:r w:rsidR="00481B46">
          <w:rPr>
            <w:noProof/>
            <w:webHidden/>
          </w:rPr>
          <w:fldChar w:fldCharType="end"/>
        </w:r>
      </w:hyperlink>
    </w:p>
    <w:p w14:paraId="0FB7488F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2" w:history="1">
        <w:r w:rsidR="00481B46" w:rsidRPr="00360080">
          <w:rPr>
            <w:rStyle w:val="Hyperlink"/>
            <w:noProof/>
          </w:rPr>
          <w:t>5.2 UML Diagrams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_Toc462791972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7</w:t>
        </w:r>
        <w:r w:rsidR="00481B46">
          <w:rPr>
            <w:noProof/>
            <w:webHidden/>
          </w:rPr>
          <w:fldChar w:fldCharType="end"/>
        </w:r>
      </w:hyperlink>
    </w:p>
    <w:p w14:paraId="05675A23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3" w:history="1">
        <w:r w:rsidR="00481B46" w:rsidRPr="00360080">
          <w:rPr>
            <w:rStyle w:val="Hyperlink"/>
            <w:noProof/>
          </w:rPr>
          <w:t>5.3 Conceptual Data Model - Database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_Toc462791973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7</w:t>
        </w:r>
        <w:r w:rsidR="00481B46">
          <w:rPr>
            <w:noProof/>
            <w:webHidden/>
          </w:rPr>
          <w:fldChar w:fldCharType="end"/>
        </w:r>
      </w:hyperlink>
    </w:p>
    <w:p w14:paraId="68F9AF6D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4" w:history="1">
        <w:r w:rsidR="00481B46" w:rsidRPr="00360080">
          <w:rPr>
            <w:rStyle w:val="Hyperlink"/>
            <w:noProof/>
          </w:rPr>
          <w:t>5.4 Screen Shots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_Toc462791974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7</w:t>
        </w:r>
        <w:r w:rsidR="00481B46">
          <w:rPr>
            <w:noProof/>
            <w:webHidden/>
          </w:rPr>
          <w:fldChar w:fldCharType="end"/>
        </w:r>
      </w:hyperlink>
    </w:p>
    <w:p w14:paraId="4DCBEA13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5" w:history="1">
        <w:r w:rsidR="00481B46" w:rsidRPr="00360080">
          <w:rPr>
            <w:rStyle w:val="Hyperlink"/>
            <w:noProof/>
          </w:rPr>
          <w:t>5.5 Test Plan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_Toc462791975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7</w:t>
        </w:r>
        <w:r w:rsidR="00481B46">
          <w:rPr>
            <w:noProof/>
            <w:webHidden/>
          </w:rPr>
          <w:fldChar w:fldCharType="end"/>
        </w:r>
      </w:hyperlink>
    </w:p>
    <w:p w14:paraId="22DFAFF3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76" w:history="1">
        <w:r w:rsidR="00481B46" w:rsidRPr="00360080">
          <w:rPr>
            <w:rStyle w:val="Hyperlink"/>
            <w:noProof/>
          </w:rPr>
          <w:t>6.  Assumptions and Constraints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_Toc462791976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8</w:t>
        </w:r>
        <w:r w:rsidR="00481B46">
          <w:rPr>
            <w:noProof/>
            <w:webHidden/>
          </w:rPr>
          <w:fldChar w:fldCharType="end"/>
        </w:r>
      </w:hyperlink>
    </w:p>
    <w:p w14:paraId="7A6DB6F8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7" w:history="1">
        <w:r w:rsidR="00481B46" w:rsidRPr="00360080">
          <w:rPr>
            <w:rStyle w:val="Hyperlink"/>
            <w:noProof/>
          </w:rPr>
          <w:t>6.1 ASSUMPTIONS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_Toc462791977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8</w:t>
        </w:r>
        <w:r w:rsidR="00481B46">
          <w:rPr>
            <w:noProof/>
            <w:webHidden/>
          </w:rPr>
          <w:fldChar w:fldCharType="end"/>
        </w:r>
      </w:hyperlink>
    </w:p>
    <w:p w14:paraId="5E11430D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8" w:history="1">
        <w:r w:rsidR="00481B46" w:rsidRPr="00360080">
          <w:rPr>
            <w:rStyle w:val="Hyperlink"/>
            <w:noProof/>
          </w:rPr>
          <w:t>6.2 CONSTRAINTS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_Toc462791978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8</w:t>
        </w:r>
        <w:r w:rsidR="00481B46">
          <w:rPr>
            <w:noProof/>
            <w:webHidden/>
          </w:rPr>
          <w:fldChar w:fldCharType="end"/>
        </w:r>
      </w:hyperlink>
    </w:p>
    <w:p w14:paraId="57462668" w14:textId="77777777" w:rsidR="00481B46" w:rsidRPr="00D151EB" w:rsidRDefault="00F735D3">
      <w:pPr>
        <w:pStyle w:val="TOC2"/>
        <w:rPr>
          <w:rFonts w:ascii="Calibri" w:hAnsi="Calibri"/>
          <w:noProof/>
          <w:sz w:val="22"/>
          <w:szCs w:val="22"/>
        </w:rPr>
      </w:pPr>
      <w:hyperlink w:anchor="_Toc462791979" w:history="1">
        <w:r w:rsidR="00481B46" w:rsidRPr="00360080">
          <w:rPr>
            <w:rStyle w:val="Hyperlink"/>
            <w:noProof/>
          </w:rPr>
          <w:t>6.3 Out of Scope material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_Toc462791979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8</w:t>
        </w:r>
        <w:r w:rsidR="00481B46">
          <w:rPr>
            <w:noProof/>
            <w:webHidden/>
          </w:rPr>
          <w:fldChar w:fldCharType="end"/>
        </w:r>
      </w:hyperlink>
    </w:p>
    <w:p w14:paraId="393C5812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80" w:history="1">
        <w:r w:rsidR="00481B46" w:rsidRPr="00360080">
          <w:rPr>
            <w:rStyle w:val="Hyperlink"/>
            <w:noProof/>
          </w:rPr>
          <w:t>7.  Delivery and Schedule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_Toc462791980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9</w:t>
        </w:r>
        <w:r w:rsidR="00481B46">
          <w:rPr>
            <w:noProof/>
            <w:webHidden/>
          </w:rPr>
          <w:fldChar w:fldCharType="end"/>
        </w:r>
      </w:hyperlink>
    </w:p>
    <w:p w14:paraId="5B0B80C8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81" w:history="1">
        <w:r w:rsidR="00481B46" w:rsidRPr="00360080">
          <w:rPr>
            <w:rStyle w:val="Hyperlink"/>
            <w:noProof/>
          </w:rPr>
          <w:t>8.  Stakeholder Approval Form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_Toc462791981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10</w:t>
        </w:r>
        <w:r w:rsidR="00481B46">
          <w:rPr>
            <w:noProof/>
            <w:webHidden/>
          </w:rPr>
          <w:fldChar w:fldCharType="end"/>
        </w:r>
      </w:hyperlink>
    </w:p>
    <w:p w14:paraId="6358551E" w14:textId="77777777" w:rsidR="00481B46" w:rsidRPr="00D151EB" w:rsidRDefault="00F735D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791982" w:history="1">
        <w:r w:rsidR="00481B46" w:rsidRPr="00360080">
          <w:rPr>
            <w:rStyle w:val="Hyperlink"/>
            <w:noProof/>
          </w:rPr>
          <w:t>Appendix:</w:t>
        </w:r>
        <w:r w:rsidR="00481B46">
          <w:rPr>
            <w:noProof/>
            <w:webHidden/>
          </w:rPr>
          <w:tab/>
        </w:r>
        <w:r w:rsidR="00481B46">
          <w:rPr>
            <w:noProof/>
            <w:webHidden/>
          </w:rPr>
          <w:fldChar w:fldCharType="begin"/>
        </w:r>
        <w:r w:rsidR="00481B46">
          <w:rPr>
            <w:noProof/>
            <w:webHidden/>
          </w:rPr>
          <w:instrText xml:space="preserve"> PAGEREF _Toc462791982 \h </w:instrText>
        </w:r>
        <w:r w:rsidR="00481B46">
          <w:rPr>
            <w:noProof/>
            <w:webHidden/>
          </w:rPr>
        </w:r>
        <w:r w:rsidR="00481B46">
          <w:rPr>
            <w:noProof/>
            <w:webHidden/>
          </w:rPr>
          <w:fldChar w:fldCharType="separate"/>
        </w:r>
        <w:r w:rsidR="00481B46">
          <w:rPr>
            <w:noProof/>
            <w:webHidden/>
          </w:rPr>
          <w:t>11</w:t>
        </w:r>
        <w:r w:rsidR="00481B46">
          <w:rPr>
            <w:noProof/>
            <w:webHidden/>
          </w:rPr>
          <w:fldChar w:fldCharType="end"/>
        </w:r>
      </w:hyperlink>
    </w:p>
    <w:p w14:paraId="4EC63F48" w14:textId="77777777" w:rsidR="00797251" w:rsidRDefault="00797251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26768FC4" w14:textId="77777777" w:rsidR="00797251" w:rsidRDefault="00797251">
      <w:pPr>
        <w:pStyle w:val="Heading1"/>
      </w:pPr>
      <w:bookmarkStart w:id="5" w:name="_Toc462791957"/>
      <w:r>
        <w:lastRenderedPageBreak/>
        <w:t>1.  Introduction and Project Overview</w:t>
      </w:r>
      <w:bookmarkEnd w:id="5"/>
    </w:p>
    <w:p w14:paraId="2D76072E" w14:textId="77777777" w:rsidR="00797251" w:rsidRDefault="00797251">
      <w:pPr>
        <w:pStyle w:val="heading1underline"/>
      </w:pPr>
    </w:p>
    <w:p w14:paraId="23FE334C" w14:textId="77777777" w:rsidR="00797251" w:rsidRDefault="00797251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{Describe high-level objectives of the project}</w:t>
      </w:r>
    </w:p>
    <w:p w14:paraId="6A02BE4D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064B8C0F" w14:textId="77777777" w:rsidR="00797251" w:rsidRDefault="00797251">
      <w:pPr>
        <w:pStyle w:val="Heading1"/>
      </w:pPr>
      <w:bookmarkStart w:id="6" w:name="_Toc462791958"/>
      <w:r>
        <w:lastRenderedPageBreak/>
        <w:t>2.  Objectives</w:t>
      </w:r>
      <w:bookmarkEnd w:id="6"/>
    </w:p>
    <w:p w14:paraId="1B48C723" w14:textId="77777777" w:rsidR="00797251" w:rsidRDefault="00797251">
      <w:pPr>
        <w:pStyle w:val="heading1underline"/>
      </w:pPr>
    </w:p>
    <w:p w14:paraId="520C3938" w14:textId="77777777" w:rsidR="00797251" w:rsidRDefault="00797251">
      <w:pPr>
        <w:pStyle w:val="Heading2"/>
      </w:pPr>
      <w:bookmarkStart w:id="7" w:name="_Toc462791959"/>
      <w:r>
        <w:t>2.1 BUSINESS Objectives</w:t>
      </w:r>
      <w:bookmarkEnd w:id="7"/>
    </w:p>
    <w:p w14:paraId="39FBF954" w14:textId="77777777" w:rsidR="00797251" w:rsidRDefault="00797251">
      <w:pPr>
        <w:pStyle w:val="BodyText2"/>
      </w:pPr>
      <w:r>
        <w:t>The following is a list of business objectives:</w:t>
      </w:r>
    </w:p>
    <w:p w14:paraId="1298D925" w14:textId="77777777" w:rsidR="00FF6B43" w:rsidRDefault="00797251" w:rsidP="004964BC">
      <w:pPr>
        <w:pStyle w:val="BodyText2"/>
      </w:pPr>
      <w:r>
        <w:rPr>
          <w:b/>
          <w:bCs/>
        </w:rPr>
        <w:t xml:space="preserve">Objective </w:t>
      </w:r>
      <w:r w:rsidR="004964BC">
        <w:rPr>
          <w:b/>
          <w:bCs/>
        </w:rPr>
        <w:t>1</w:t>
      </w:r>
      <w:r>
        <w:t>:</w:t>
      </w:r>
      <w:r w:rsidR="00DD2B35">
        <w:t xml:space="preserve"> </w:t>
      </w:r>
      <w:r w:rsidR="004964BC">
        <w:t>Member Registration: All members must provide the following information prior to using the system:</w:t>
      </w:r>
    </w:p>
    <w:p w14:paraId="0CCF1AD0" w14:textId="77777777" w:rsidR="00FF6B43" w:rsidRDefault="00FF6B43" w:rsidP="00FF6B43">
      <w:pPr>
        <w:pStyle w:val="BodyText2"/>
        <w:numPr>
          <w:ilvl w:val="0"/>
          <w:numId w:val="20"/>
        </w:numPr>
      </w:pPr>
      <w:r>
        <w:t>First Name, Middle Name {Optional}, last Name</w:t>
      </w:r>
    </w:p>
    <w:p w14:paraId="00446426" w14:textId="77777777" w:rsidR="004964BC" w:rsidRDefault="004964BC" w:rsidP="00FF6B43">
      <w:pPr>
        <w:pStyle w:val="BodyText2"/>
        <w:numPr>
          <w:ilvl w:val="0"/>
          <w:numId w:val="20"/>
        </w:numPr>
      </w:pPr>
      <w:r>
        <w:t>Student/Faculty/Staff ID</w:t>
      </w:r>
    </w:p>
    <w:p w14:paraId="5AC2BD53" w14:textId="77777777" w:rsidR="00FF6B43" w:rsidRDefault="00FF6B43" w:rsidP="00FF6B43">
      <w:pPr>
        <w:pStyle w:val="BodyText2"/>
        <w:numPr>
          <w:ilvl w:val="0"/>
          <w:numId w:val="20"/>
        </w:numPr>
      </w:pPr>
      <w:r>
        <w:t>Home and mailing addresses</w:t>
      </w:r>
    </w:p>
    <w:p w14:paraId="7BE609D8" w14:textId="77777777" w:rsidR="00FF6B43" w:rsidRDefault="00FF6B43" w:rsidP="00FF6B43">
      <w:pPr>
        <w:pStyle w:val="BodyText2"/>
        <w:numPr>
          <w:ilvl w:val="0"/>
          <w:numId w:val="20"/>
        </w:numPr>
      </w:pPr>
      <w:r>
        <w:t>E-mail address</w:t>
      </w:r>
    </w:p>
    <w:p w14:paraId="431492E3" w14:textId="77777777" w:rsidR="00797251" w:rsidRDefault="00FF6B43" w:rsidP="00FF6B43">
      <w:pPr>
        <w:pStyle w:val="BodyText2"/>
        <w:numPr>
          <w:ilvl w:val="0"/>
          <w:numId w:val="20"/>
        </w:numPr>
      </w:pPr>
      <w:r>
        <w:t>……..</w:t>
      </w:r>
    </w:p>
    <w:p w14:paraId="0753EC34" w14:textId="77777777" w:rsidR="004964BC" w:rsidRDefault="004964BC" w:rsidP="004964BC">
      <w:pPr>
        <w:pStyle w:val="BodyText2"/>
      </w:pPr>
    </w:p>
    <w:p w14:paraId="39994349" w14:textId="77777777" w:rsidR="00AE3C3C" w:rsidRDefault="004964BC" w:rsidP="004964BC">
      <w:pPr>
        <w:pStyle w:val="BodyText2"/>
      </w:pPr>
      <w:r>
        <w:rPr>
          <w:b/>
          <w:bCs/>
        </w:rPr>
        <w:t>Objective 2</w:t>
      </w:r>
      <w:r>
        <w:t>: Login functionality: All members must login to the system with a user/password that was established during Member registration stage.</w:t>
      </w:r>
    </w:p>
    <w:p w14:paraId="47B70A6E" w14:textId="77777777" w:rsidR="004964BC" w:rsidRDefault="004964BC" w:rsidP="004964BC">
      <w:pPr>
        <w:pStyle w:val="BodyText2"/>
      </w:pPr>
    </w:p>
    <w:p w14:paraId="5417FFAB" w14:textId="77777777" w:rsidR="00FF6B43" w:rsidRDefault="00FF6B43">
      <w:pPr>
        <w:pStyle w:val="BodyText2"/>
      </w:pPr>
      <w:r>
        <w:rPr>
          <w:b/>
          <w:bCs/>
        </w:rPr>
        <w:t xml:space="preserve">Objective </w:t>
      </w:r>
      <w:r w:rsidR="004964BC">
        <w:rPr>
          <w:b/>
          <w:bCs/>
        </w:rPr>
        <w:t>3</w:t>
      </w:r>
      <w:r>
        <w:t>:</w:t>
      </w:r>
      <w:r w:rsidR="004964BC">
        <w:t xml:space="preserve"> Buy/Sell/Lend/exchange functionality: The system should…</w:t>
      </w:r>
    </w:p>
    <w:p w14:paraId="37B81791" w14:textId="77777777" w:rsidR="00797251" w:rsidRDefault="000B1873">
      <w:pPr>
        <w:pStyle w:val="BodyText2"/>
      </w:pPr>
      <w:r>
        <w:t>.</w:t>
      </w:r>
    </w:p>
    <w:p w14:paraId="2C6CE45A" w14:textId="77777777" w:rsidR="00797251" w:rsidRDefault="00797251">
      <w:pPr>
        <w:pStyle w:val="BodyText2"/>
      </w:pPr>
      <w:r>
        <w:t>.</w:t>
      </w:r>
    </w:p>
    <w:p w14:paraId="68811FE4" w14:textId="77777777" w:rsidR="00797251" w:rsidRDefault="00797251">
      <w:pPr>
        <w:pStyle w:val="BodyText2"/>
      </w:pPr>
      <w:r>
        <w:rPr>
          <w:b/>
          <w:bCs/>
        </w:rPr>
        <w:t>Objective N</w:t>
      </w:r>
      <w:r>
        <w:t>:</w:t>
      </w:r>
      <w:r w:rsidR="00F7554F">
        <w:t xml:space="preserve"> ….</w:t>
      </w:r>
    </w:p>
    <w:p w14:paraId="3CB16DCE" w14:textId="77777777" w:rsidR="00797251" w:rsidRDefault="00797251">
      <w:pPr>
        <w:pStyle w:val="List2"/>
      </w:pPr>
    </w:p>
    <w:p w14:paraId="7DCE5AF6" w14:textId="77777777" w:rsidR="00124435" w:rsidRDefault="00124435">
      <w:pPr>
        <w:pStyle w:val="List2"/>
      </w:pPr>
    </w:p>
    <w:p w14:paraId="70849B7B" w14:textId="77777777" w:rsidR="00124435" w:rsidRDefault="00124435">
      <w:pPr>
        <w:pStyle w:val="List2"/>
      </w:pPr>
    </w:p>
    <w:p w14:paraId="2A4DB14D" w14:textId="77777777" w:rsidR="00797251" w:rsidRDefault="00797251">
      <w:pPr>
        <w:pStyle w:val="Heading2"/>
      </w:pPr>
      <w:bookmarkStart w:id="8" w:name="_Toc462791960"/>
      <w:r>
        <w:t>2.2 SYSTEM Objectives</w:t>
      </w:r>
      <w:bookmarkEnd w:id="8"/>
    </w:p>
    <w:p w14:paraId="019794F1" w14:textId="77777777" w:rsidR="00797251" w:rsidRDefault="00797251">
      <w:pPr>
        <w:pStyle w:val="BodyText2"/>
        <w:numPr>
          <w:ilvl w:val="12"/>
          <w:numId w:val="0"/>
        </w:numPr>
        <w:ind w:left="360"/>
      </w:pPr>
      <w:r>
        <w:t>The following is a list of system objectives:</w:t>
      </w:r>
    </w:p>
    <w:p w14:paraId="2F399D58" w14:textId="77777777" w:rsidR="00797251" w:rsidRDefault="00797251">
      <w:pPr>
        <w:pStyle w:val="BodyText2"/>
        <w:numPr>
          <w:ilvl w:val="12"/>
          <w:numId w:val="0"/>
        </w:numPr>
        <w:ind w:left="360"/>
      </w:pPr>
    </w:p>
    <w:p w14:paraId="505610DC" w14:textId="77777777" w:rsidR="00797251" w:rsidRDefault="00797251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EA279C">
        <w:t xml:space="preserve">System will be </w:t>
      </w:r>
      <w:r w:rsidR="00F739A1">
        <w:t>an Android application</w:t>
      </w:r>
    </w:p>
    <w:p w14:paraId="10D1AFBD" w14:textId="77777777" w:rsidR="00797251" w:rsidRDefault="00797251">
      <w:pPr>
        <w:pStyle w:val="BodyText2"/>
        <w:rPr>
          <w:b/>
          <w:bCs/>
        </w:rPr>
      </w:pPr>
    </w:p>
    <w:p w14:paraId="574F9F5B" w14:textId="77777777" w:rsidR="00797251" w:rsidRDefault="00797251" w:rsidP="008517B9">
      <w:pPr>
        <w:pStyle w:val="BodyText2"/>
      </w:pPr>
      <w:r>
        <w:rPr>
          <w:b/>
          <w:bCs/>
        </w:rPr>
        <w:t>Objective 2</w:t>
      </w:r>
      <w:r>
        <w:t xml:space="preserve">: </w:t>
      </w:r>
      <w:r w:rsidR="00F739A1">
        <w:t>Search functionality will utilize Google’s search</w:t>
      </w:r>
    </w:p>
    <w:p w14:paraId="24A13AA8" w14:textId="77777777" w:rsidR="00F739A1" w:rsidRDefault="00F739A1" w:rsidP="008517B9">
      <w:pPr>
        <w:pStyle w:val="BodyText2"/>
      </w:pPr>
    </w:p>
    <w:p w14:paraId="5853F547" w14:textId="77777777" w:rsidR="00F739A1" w:rsidRDefault="00F739A1" w:rsidP="008517B9">
      <w:pPr>
        <w:pStyle w:val="BodyText2"/>
      </w:pPr>
      <w:r>
        <w:t>Objective 3; SQL-Lite will be used to save limited amount of data</w:t>
      </w:r>
    </w:p>
    <w:p w14:paraId="27F5921D" w14:textId="77777777" w:rsidR="00797251" w:rsidRDefault="00797251">
      <w:pPr>
        <w:pStyle w:val="BodyText2"/>
      </w:pPr>
      <w:r>
        <w:t>.</w:t>
      </w:r>
    </w:p>
    <w:p w14:paraId="12F33CE7" w14:textId="77777777" w:rsidR="00797251" w:rsidRDefault="00797251">
      <w:pPr>
        <w:pStyle w:val="BodyText2"/>
      </w:pPr>
      <w:r>
        <w:t>.</w:t>
      </w:r>
    </w:p>
    <w:p w14:paraId="18741FA5" w14:textId="77777777" w:rsidR="00797251" w:rsidRDefault="00797251">
      <w:pPr>
        <w:pStyle w:val="BodyText2"/>
      </w:pPr>
      <w:r>
        <w:rPr>
          <w:b/>
          <w:bCs/>
        </w:rPr>
        <w:t xml:space="preserve">Objective </w:t>
      </w:r>
      <w:r w:rsidR="000B1873">
        <w:rPr>
          <w:b/>
          <w:bCs/>
        </w:rPr>
        <w:t>M</w:t>
      </w:r>
      <w:r>
        <w:t>:</w:t>
      </w:r>
      <w:r w:rsidR="00F7554F">
        <w:t xml:space="preserve"> ….</w:t>
      </w:r>
    </w:p>
    <w:p w14:paraId="39EEB97C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9" w:name="_Toc462791961"/>
      <w:r>
        <w:lastRenderedPageBreak/>
        <w:t xml:space="preserve">3. Project </w:t>
      </w:r>
      <w:r w:rsidR="00EA279C">
        <w:t>Context Diagram</w:t>
      </w:r>
      <w:bookmarkEnd w:id="9"/>
    </w:p>
    <w:p w14:paraId="164E9AE6" w14:textId="77777777" w:rsidR="00797251" w:rsidRDefault="00797251">
      <w:pPr>
        <w:pStyle w:val="heading1underline"/>
        <w:numPr>
          <w:ilvl w:val="12"/>
          <w:numId w:val="0"/>
        </w:numPr>
      </w:pPr>
    </w:p>
    <w:p w14:paraId="60991CA7" w14:textId="77777777" w:rsidR="00797251" w:rsidRDefault="00797251">
      <w:pPr>
        <w:pStyle w:val="BodyText2"/>
        <w:numPr>
          <w:ilvl w:val="12"/>
          <w:numId w:val="0"/>
        </w:numPr>
      </w:pPr>
      <w:r>
        <w:t xml:space="preserve">{Context diagram displaying all </w:t>
      </w:r>
      <w:proofErr w:type="gramStart"/>
      <w:r>
        <w:t>high level</w:t>
      </w:r>
      <w:proofErr w:type="gramEnd"/>
      <w:r>
        <w:t xml:space="preserve"> components goes here}</w:t>
      </w:r>
    </w:p>
    <w:p w14:paraId="6CED2E39" w14:textId="77777777" w:rsidR="00797251" w:rsidRDefault="00797251">
      <w:pPr>
        <w:pStyle w:val="BodyText2"/>
        <w:numPr>
          <w:ilvl w:val="12"/>
          <w:numId w:val="0"/>
        </w:numPr>
      </w:pPr>
    </w:p>
    <w:p w14:paraId="62132EB3" w14:textId="77777777" w:rsidR="00797251" w:rsidRDefault="00797251">
      <w:pPr>
        <w:pStyle w:val="BodyText2"/>
        <w:numPr>
          <w:ilvl w:val="12"/>
          <w:numId w:val="0"/>
        </w:numPr>
      </w:pPr>
    </w:p>
    <w:p w14:paraId="14F37BBF" w14:textId="77777777" w:rsidR="00797251" w:rsidRDefault="00797251">
      <w:pPr>
        <w:pStyle w:val="BodyText2"/>
        <w:numPr>
          <w:ilvl w:val="12"/>
          <w:numId w:val="0"/>
        </w:numPr>
      </w:pPr>
    </w:p>
    <w:p w14:paraId="5BDF0562" w14:textId="77777777"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15DE66E2" w14:textId="77777777" w:rsidR="00797251" w:rsidRDefault="00797251">
      <w:pPr>
        <w:pStyle w:val="Heading1"/>
      </w:pPr>
      <w:bookmarkStart w:id="10" w:name="_Toc462791962"/>
      <w:r>
        <w:lastRenderedPageBreak/>
        <w:t>4.  Systems Requirements</w:t>
      </w:r>
      <w:bookmarkEnd w:id="10"/>
    </w:p>
    <w:p w14:paraId="101D9D42" w14:textId="77777777" w:rsidR="00797251" w:rsidRDefault="00797251">
      <w:pPr>
        <w:pStyle w:val="heading1underline"/>
      </w:pPr>
    </w:p>
    <w:p w14:paraId="5B26A672" w14:textId="77777777" w:rsidR="004E2E90" w:rsidRDefault="004E2E90" w:rsidP="00F7554F">
      <w:pPr>
        <w:pStyle w:val="BodyText2"/>
      </w:pPr>
      <w:r>
        <w:t xml:space="preserve">{Introduce the following requirement sections that correspond with the “user” functionality.  Keep hardware, database, test data, and </w:t>
      </w:r>
      <w:r w:rsidR="00EC5D48">
        <w:t xml:space="preserve">android versions </w:t>
      </w:r>
      <w:r>
        <w:t>to section 5. Add a new section for each category of your requirements. This is the heart of the SRA document, and hence the lengthiest, and should list all requirements of the system.</w:t>
      </w:r>
      <w:r w:rsidR="00F7554F">
        <w:t xml:space="preserve"> </w:t>
      </w:r>
      <w:r w:rsidRPr="00124435">
        <w:rPr>
          <w:b/>
          <w:bCs/>
        </w:rPr>
        <w:t>Please use the designated Requirements Form</w:t>
      </w:r>
      <w:r w:rsidR="00AD17EF">
        <w:rPr>
          <w:b/>
          <w:bCs/>
        </w:rPr>
        <w:t>, insert forms below</w:t>
      </w:r>
      <w:r w:rsidRPr="00124435">
        <w:rPr>
          <w:b/>
          <w:bCs/>
        </w:rPr>
        <w:t>.</w:t>
      </w:r>
      <w:r>
        <w:t>}</w:t>
      </w:r>
    </w:p>
    <w:p w14:paraId="74CC4977" w14:textId="77777777" w:rsidR="00797251" w:rsidRDefault="00797251" w:rsidP="004E2E90">
      <w:pPr>
        <w:pStyle w:val="Heading2"/>
      </w:pPr>
      <w:bookmarkStart w:id="11" w:name="_Toc462791963"/>
      <w:r>
        <w:t xml:space="preserve">4.1 </w:t>
      </w:r>
      <w:r w:rsidR="004E2E90">
        <w:t>“</w:t>
      </w:r>
      <w:r w:rsidR="00F739A1">
        <w:t>Home Screen</w:t>
      </w:r>
      <w:r w:rsidR="004E2E90">
        <w:t>” Requirements</w:t>
      </w:r>
      <w:bookmarkEnd w:id="11"/>
      <w:r w:rsidR="004E2E90">
        <w:t xml:space="preserve"> </w:t>
      </w:r>
    </w:p>
    <w:p w14:paraId="5C2B4334" w14:textId="77777777" w:rsidR="004E2E90" w:rsidRDefault="004E2E90" w:rsidP="004E2E90">
      <w:pPr>
        <w:pStyle w:val="BodyText2"/>
      </w:pPr>
      <w:r>
        <w:t>{List requirements}</w:t>
      </w:r>
    </w:p>
    <w:p w14:paraId="02BE0E2B" w14:textId="77777777" w:rsidR="004E2E90" w:rsidRPr="004E2E90" w:rsidRDefault="004E2E90" w:rsidP="004E2E90">
      <w:pPr>
        <w:pStyle w:val="BodyText2"/>
      </w:pPr>
    </w:p>
    <w:p w14:paraId="503226CA" w14:textId="77777777" w:rsidR="00797251" w:rsidRDefault="00797251" w:rsidP="00AD17EF">
      <w:pPr>
        <w:pStyle w:val="Heading2"/>
      </w:pPr>
      <w:bookmarkStart w:id="12" w:name="_Toc462791964"/>
      <w:r>
        <w:t>4.2 “</w:t>
      </w:r>
      <w:r w:rsidR="00AD17EF">
        <w:t>Login</w:t>
      </w:r>
      <w:r>
        <w:t>” Requirements</w:t>
      </w:r>
      <w:bookmarkEnd w:id="12"/>
    </w:p>
    <w:p w14:paraId="2F0702CE" w14:textId="77777777" w:rsidR="00797251" w:rsidRDefault="00797251">
      <w:pPr>
        <w:pStyle w:val="BodyText2"/>
      </w:pPr>
      <w:r>
        <w:t>{List requirements}</w:t>
      </w:r>
    </w:p>
    <w:p w14:paraId="3B036723" w14:textId="77777777" w:rsidR="003D2684" w:rsidRDefault="003D2684">
      <w:pPr>
        <w:pStyle w:val="BodyText2"/>
      </w:pPr>
    </w:p>
    <w:p w14:paraId="0C987C70" w14:textId="77777777" w:rsidR="00797251" w:rsidRDefault="00797251" w:rsidP="004E2E90">
      <w:pPr>
        <w:pStyle w:val="Heading2"/>
      </w:pPr>
      <w:bookmarkStart w:id="13" w:name="_Toc462791965"/>
      <w:r>
        <w:t>4.3 “</w:t>
      </w:r>
      <w:r w:rsidR="004E2E90">
        <w:t>Search</w:t>
      </w:r>
      <w:r>
        <w:t>” Requirements</w:t>
      </w:r>
      <w:bookmarkEnd w:id="13"/>
    </w:p>
    <w:p w14:paraId="50EA9C8B" w14:textId="77777777" w:rsidR="00797251" w:rsidRDefault="00797251">
      <w:pPr>
        <w:pStyle w:val="BodyText2"/>
      </w:pPr>
      <w:r>
        <w:t>{List requirements}</w:t>
      </w:r>
    </w:p>
    <w:p w14:paraId="538461C1" w14:textId="77777777" w:rsidR="003D2684" w:rsidRDefault="003D2684">
      <w:pPr>
        <w:pStyle w:val="BodyText2"/>
      </w:pPr>
    </w:p>
    <w:p w14:paraId="18A6FA1D" w14:textId="77777777" w:rsidR="00797251" w:rsidRDefault="00797251" w:rsidP="00AD17EF">
      <w:pPr>
        <w:pStyle w:val="Heading2"/>
      </w:pPr>
      <w:bookmarkStart w:id="14" w:name="_Toc462791966"/>
      <w:r>
        <w:t>4.4 “</w:t>
      </w:r>
      <w:r w:rsidR="00AD17EF">
        <w:t>Member Registration</w:t>
      </w:r>
      <w:r w:rsidR="001A7FC8">
        <w:t xml:space="preserve">” </w:t>
      </w:r>
      <w:r>
        <w:t>Requirements</w:t>
      </w:r>
      <w:bookmarkEnd w:id="14"/>
    </w:p>
    <w:p w14:paraId="58D5EB92" w14:textId="77777777" w:rsidR="00797251" w:rsidRDefault="00797251">
      <w:pPr>
        <w:pStyle w:val="BodyText2"/>
      </w:pPr>
      <w:r>
        <w:t xml:space="preserve">{List </w:t>
      </w:r>
      <w:r w:rsidR="0095037E">
        <w:t>requirements</w:t>
      </w:r>
      <w:r>
        <w:t>}</w:t>
      </w:r>
    </w:p>
    <w:p w14:paraId="21BB335B" w14:textId="77777777" w:rsidR="003D2684" w:rsidRDefault="003D2684">
      <w:pPr>
        <w:pStyle w:val="BodyText2"/>
      </w:pPr>
    </w:p>
    <w:p w14:paraId="25ADF271" w14:textId="77777777" w:rsidR="00797251" w:rsidRDefault="00797251" w:rsidP="00AD17EF">
      <w:pPr>
        <w:pStyle w:val="Heading2"/>
      </w:pPr>
      <w:bookmarkStart w:id="15" w:name="_Toc462791967"/>
      <w:r>
        <w:t>4.5 “</w:t>
      </w:r>
      <w:r w:rsidR="00AD17EF">
        <w:t>Buy/Sell/Lend/Exchange</w:t>
      </w:r>
      <w:r>
        <w:t>” Requirements</w:t>
      </w:r>
      <w:bookmarkEnd w:id="15"/>
    </w:p>
    <w:p w14:paraId="1D3A9E5D" w14:textId="77777777" w:rsidR="00797251" w:rsidRDefault="00797251">
      <w:pPr>
        <w:pStyle w:val="BodyText2"/>
      </w:pPr>
      <w:r>
        <w:t xml:space="preserve">{List </w:t>
      </w:r>
      <w:r w:rsidR="0095037E">
        <w:t>requirements</w:t>
      </w:r>
      <w:r>
        <w:t>}</w:t>
      </w:r>
    </w:p>
    <w:p w14:paraId="6CDA09EF" w14:textId="77777777" w:rsidR="003D2684" w:rsidRDefault="003D2684">
      <w:pPr>
        <w:pStyle w:val="BodyText2"/>
      </w:pPr>
    </w:p>
    <w:p w14:paraId="03BBFFDA" w14:textId="77777777" w:rsidR="0095037E" w:rsidRDefault="0095037E" w:rsidP="00AD17EF">
      <w:pPr>
        <w:pStyle w:val="Heading2"/>
      </w:pPr>
      <w:bookmarkStart w:id="16" w:name="_Toc462791968"/>
      <w:r>
        <w:t>4.6 “</w:t>
      </w:r>
      <w:r w:rsidR="00F739A1">
        <w:t>Form Club</w:t>
      </w:r>
      <w:r>
        <w:t>” Requirements</w:t>
      </w:r>
      <w:bookmarkEnd w:id="16"/>
    </w:p>
    <w:p w14:paraId="5E530292" w14:textId="77777777" w:rsidR="0095037E" w:rsidRDefault="0095037E" w:rsidP="0095037E">
      <w:pPr>
        <w:pStyle w:val="BodyText2"/>
      </w:pPr>
      <w:r>
        <w:t>{List requirements}</w:t>
      </w:r>
    </w:p>
    <w:p w14:paraId="3196739B" w14:textId="77777777" w:rsidR="004E2E90" w:rsidRDefault="004E2E90" w:rsidP="0095037E">
      <w:pPr>
        <w:pStyle w:val="BodyText2"/>
      </w:pPr>
    </w:p>
    <w:p w14:paraId="73DDCF9B" w14:textId="77777777" w:rsidR="004E2E90" w:rsidRDefault="004E2E90" w:rsidP="00AD17EF">
      <w:pPr>
        <w:pStyle w:val="Heading2"/>
      </w:pPr>
      <w:bookmarkStart w:id="17" w:name="_Toc462791969"/>
      <w:r>
        <w:t>4.7 “</w:t>
      </w:r>
      <w:r w:rsidR="00AD17EF">
        <w:t>Advertisement</w:t>
      </w:r>
      <w:r>
        <w:t>” Requirements</w:t>
      </w:r>
      <w:bookmarkEnd w:id="17"/>
    </w:p>
    <w:p w14:paraId="1F726665" w14:textId="77777777" w:rsidR="0095037E" w:rsidRDefault="004E2E90" w:rsidP="004E2E90">
      <w:pPr>
        <w:pStyle w:val="BodyText2"/>
      </w:pPr>
      <w:r>
        <w:t>{List requirements</w:t>
      </w:r>
      <w:r w:rsidR="00AD17EF">
        <w:t>}</w:t>
      </w:r>
    </w:p>
    <w:p w14:paraId="02CEF88D" w14:textId="77777777" w:rsidR="003D2684" w:rsidRDefault="003D2684">
      <w:pPr>
        <w:pStyle w:val="BodyText2"/>
      </w:pPr>
    </w:p>
    <w:p w14:paraId="5921F41D" w14:textId="77777777" w:rsidR="00797251" w:rsidRPr="00BB3155" w:rsidRDefault="00797251" w:rsidP="004E2E90">
      <w:pPr>
        <w:pStyle w:val="BodyText2"/>
        <w:ind w:left="0"/>
        <w:rPr>
          <w:b/>
          <w:bCs/>
        </w:rPr>
      </w:pPr>
      <w:r w:rsidRPr="00BB3155">
        <w:rPr>
          <w:b/>
          <w:bCs/>
        </w:rPr>
        <w:t>{Add as many sections as necessary,</w:t>
      </w:r>
      <w:r w:rsidR="003D2684" w:rsidRPr="00BB3155">
        <w:rPr>
          <w:b/>
          <w:bCs/>
        </w:rPr>
        <w:t xml:space="preserve"> </w:t>
      </w:r>
      <w:proofErr w:type="gramStart"/>
      <w:r w:rsidR="003D2684" w:rsidRPr="00BB3155">
        <w:rPr>
          <w:b/>
          <w:bCs/>
        </w:rPr>
        <w:t>i.e.</w:t>
      </w:r>
      <w:proofErr w:type="gramEnd"/>
      <w:r w:rsidR="003D2684" w:rsidRPr="00BB3155">
        <w:rPr>
          <w:b/>
          <w:bCs/>
        </w:rPr>
        <w:t xml:space="preserve"> 4.8, 4.9</w:t>
      </w:r>
      <w:r w:rsidRPr="00BB3155">
        <w:rPr>
          <w:b/>
          <w:bCs/>
        </w:rPr>
        <w:t xml:space="preserve"> etc., each corresponding to a category of </w:t>
      </w:r>
      <w:r w:rsidR="001A7FC8" w:rsidRPr="00BB3155">
        <w:rPr>
          <w:b/>
          <w:bCs/>
          <w:i/>
          <w:u w:val="single"/>
        </w:rPr>
        <w:t>user</w:t>
      </w:r>
      <w:r w:rsidR="001A7FC8" w:rsidRPr="00BB3155">
        <w:rPr>
          <w:b/>
          <w:bCs/>
        </w:rPr>
        <w:t xml:space="preserve"> </w:t>
      </w:r>
      <w:r w:rsidRPr="00BB3155">
        <w:rPr>
          <w:b/>
          <w:bCs/>
        </w:rPr>
        <w:t>functionality such as examples above</w:t>
      </w:r>
      <w:r w:rsidR="00124435" w:rsidRPr="00BB3155">
        <w:rPr>
          <w:b/>
          <w:bCs/>
        </w:rPr>
        <w:t>.</w:t>
      </w:r>
      <w:r w:rsidRPr="00BB3155">
        <w:rPr>
          <w:b/>
          <w:bCs/>
        </w:rPr>
        <w:t>}</w:t>
      </w:r>
    </w:p>
    <w:p w14:paraId="069EF3E7" w14:textId="77777777" w:rsidR="00490B06" w:rsidRDefault="00490B06" w:rsidP="00490B06">
      <w:pPr>
        <w:pStyle w:val="Heading1"/>
      </w:pPr>
      <w:bookmarkStart w:id="18" w:name="_Toc462791970"/>
      <w:r>
        <w:lastRenderedPageBreak/>
        <w:t xml:space="preserve">5.  </w:t>
      </w:r>
      <w:r w:rsidRPr="00490B06">
        <w:t>Software Processes and Infrastructure</w:t>
      </w:r>
      <w:bookmarkEnd w:id="18"/>
    </w:p>
    <w:p w14:paraId="1AFF9699" w14:textId="77777777" w:rsidR="00797251" w:rsidRDefault="00797251">
      <w:pPr>
        <w:pStyle w:val="heading1underline"/>
      </w:pPr>
    </w:p>
    <w:p w14:paraId="5A412F77" w14:textId="77777777" w:rsidR="00797251" w:rsidRDefault="00797251">
      <w:pPr>
        <w:pStyle w:val="Heading2"/>
      </w:pPr>
      <w:bookmarkStart w:id="19" w:name="_Toc462791971"/>
      <w:r>
        <w:t xml:space="preserve">5.1 </w:t>
      </w:r>
      <w:r w:rsidR="00920E35">
        <w:t>Hardware and Infrastructure</w:t>
      </w:r>
      <w:bookmarkEnd w:id="19"/>
    </w:p>
    <w:p w14:paraId="11C6D7CD" w14:textId="77777777" w:rsidR="00797251" w:rsidRDefault="00797251" w:rsidP="001764C9">
      <w:pPr>
        <w:pStyle w:val="BodyText2"/>
      </w:pPr>
      <w:r>
        <w:t>{</w:t>
      </w:r>
      <w:r w:rsidR="0081137B">
        <w:t>Any</w:t>
      </w:r>
      <w:r w:rsidR="00920E35">
        <w:t xml:space="preserve"> hardware and infrastructure </w:t>
      </w:r>
      <w:r w:rsidR="0081137B">
        <w:t>types/</w:t>
      </w:r>
      <w:r w:rsidR="00920E35">
        <w:t xml:space="preserve">issues such as </w:t>
      </w:r>
      <w:r w:rsidR="0081137B">
        <w:t>which version of android</w:t>
      </w:r>
      <w:r w:rsidR="00920E35">
        <w:t xml:space="preserve"> and other related material go here}</w:t>
      </w:r>
    </w:p>
    <w:p w14:paraId="145198B6" w14:textId="77777777" w:rsidR="00797251" w:rsidRDefault="00797251">
      <w:pPr>
        <w:pStyle w:val="BodyText2"/>
      </w:pPr>
    </w:p>
    <w:p w14:paraId="195C2B4D" w14:textId="77777777" w:rsidR="00797251" w:rsidRDefault="00797251" w:rsidP="00B03094">
      <w:pPr>
        <w:pStyle w:val="Heading2"/>
      </w:pPr>
      <w:bookmarkStart w:id="20" w:name="_Toc517694305"/>
      <w:bookmarkStart w:id="21" w:name="_Toc462791972"/>
      <w:r>
        <w:t xml:space="preserve">5.2 </w:t>
      </w:r>
      <w:r w:rsidR="00B03094">
        <w:t>UML Diagrams</w:t>
      </w:r>
      <w:bookmarkEnd w:id="20"/>
      <w:bookmarkEnd w:id="21"/>
    </w:p>
    <w:p w14:paraId="7FF5F0C0" w14:textId="77777777" w:rsidR="00797251" w:rsidRDefault="00797251" w:rsidP="00486451">
      <w:pPr>
        <w:pStyle w:val="BodyText2"/>
        <w:keepNext/>
        <w:keepLines/>
      </w:pPr>
      <w:r>
        <w:t xml:space="preserve">{All of your </w:t>
      </w:r>
      <w:r w:rsidRPr="00920E35">
        <w:rPr>
          <w:bCs/>
        </w:rPr>
        <w:t>UML</w:t>
      </w:r>
      <w:r>
        <w:t xml:space="preserve"> diagrams go here. </w:t>
      </w:r>
      <w:r w:rsidR="0081137B">
        <w:t xml:space="preserve">Just copy/Paste from Deliverable 1. </w:t>
      </w:r>
      <w:r>
        <w:t xml:space="preserve">This section may take several pages, </w:t>
      </w:r>
      <w:proofErr w:type="spellStart"/>
      <w:r w:rsidR="006262F1">
        <w:t>nbjhvgcfxdzsAvbn</w:t>
      </w:r>
      <w:proofErr w:type="spellEnd"/>
      <w:r>
        <w:t>}</w:t>
      </w:r>
    </w:p>
    <w:p w14:paraId="1921F668" w14:textId="77777777" w:rsidR="00797251" w:rsidRDefault="00797251">
      <w:pPr>
        <w:pStyle w:val="BodyText2"/>
        <w:keepNext/>
        <w:keepLines/>
      </w:pPr>
    </w:p>
    <w:p w14:paraId="46F6A29D" w14:textId="77777777" w:rsidR="00797251" w:rsidRDefault="00797251">
      <w:pPr>
        <w:pStyle w:val="Heading2"/>
      </w:pPr>
      <w:bookmarkStart w:id="22" w:name="_Toc517694306"/>
      <w:bookmarkStart w:id="23" w:name="_Toc462791973"/>
      <w:r>
        <w:t>5.3 Conceptual Data Model</w:t>
      </w:r>
      <w:bookmarkEnd w:id="22"/>
      <w:r w:rsidR="00920E35">
        <w:t xml:space="preserve"> - Database</w:t>
      </w:r>
      <w:bookmarkEnd w:id="23"/>
    </w:p>
    <w:p w14:paraId="7EC928AA" w14:textId="77777777" w:rsidR="001A7FC8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{</w:t>
      </w:r>
      <w:r w:rsidR="001A7FC8">
        <w:t>All database material goes here</w:t>
      </w:r>
      <w:r w:rsidR="00124435">
        <w:t>, if any</w:t>
      </w:r>
      <w:r>
        <w:t>}</w:t>
      </w:r>
    </w:p>
    <w:p w14:paraId="0629F47A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1294A365" w14:textId="77777777" w:rsidR="00797251" w:rsidRDefault="00124435">
      <w:pPr>
        <w:pStyle w:val="Heading2"/>
      </w:pPr>
      <w:bookmarkStart w:id="24" w:name="_Toc517694308"/>
      <w:bookmarkStart w:id="25" w:name="_Toc462791974"/>
      <w:r>
        <w:t>5.4</w:t>
      </w:r>
      <w:r w:rsidR="00797251">
        <w:t xml:space="preserve"> Screen</w:t>
      </w:r>
      <w:r w:rsidR="009238A9">
        <w:t xml:space="preserve"> Shots</w:t>
      </w:r>
      <w:bookmarkEnd w:id="24"/>
      <w:bookmarkEnd w:id="25"/>
    </w:p>
    <w:p w14:paraId="6B4D2092" w14:textId="77777777" w:rsidR="00797251" w:rsidRDefault="00797251">
      <w:pPr>
        <w:pStyle w:val="BodyText2"/>
      </w:pPr>
      <w:r>
        <w:t>{Include any screen shots if you have any</w:t>
      </w:r>
      <w:r w:rsidR="009238A9">
        <w:t xml:space="preserve"> here. T</w:t>
      </w:r>
      <w:r>
        <w:t>his may take several pages</w:t>
      </w:r>
      <w:r w:rsidR="009238A9">
        <w:t>. If nothing available, mention “</w:t>
      </w:r>
      <w:proofErr w:type="gramStart"/>
      <w:r w:rsidR="009238A9">
        <w:t>None available</w:t>
      </w:r>
      <w:proofErr w:type="gramEnd"/>
      <w:r w:rsidR="009238A9">
        <w:t xml:space="preserve"> at this time”</w:t>
      </w:r>
      <w:r>
        <w:t>}</w:t>
      </w:r>
    </w:p>
    <w:p w14:paraId="08E77ACD" w14:textId="77777777" w:rsidR="009238A9" w:rsidRDefault="009238A9">
      <w:pPr>
        <w:pStyle w:val="BodyText2"/>
      </w:pPr>
    </w:p>
    <w:p w14:paraId="335EC465" w14:textId="77777777" w:rsidR="00797251" w:rsidRDefault="000C17D7" w:rsidP="000C17D7">
      <w:pPr>
        <w:pStyle w:val="Heading2"/>
      </w:pPr>
      <w:bookmarkStart w:id="26" w:name="_Toc517694310"/>
      <w:bookmarkStart w:id="27" w:name="_Toc462791975"/>
      <w:r>
        <w:t>5.5</w:t>
      </w:r>
      <w:r w:rsidR="00797251">
        <w:t xml:space="preserve"> </w:t>
      </w:r>
      <w:r>
        <w:t>Test Plan</w:t>
      </w:r>
      <w:bookmarkEnd w:id="26"/>
      <w:bookmarkEnd w:id="27"/>
    </w:p>
    <w:p w14:paraId="55A119D3" w14:textId="77777777" w:rsidR="00797251" w:rsidRDefault="00797251" w:rsidP="000C17D7">
      <w:pPr>
        <w:pStyle w:val="BodyText2"/>
      </w:pPr>
      <w:r>
        <w:t>{</w:t>
      </w:r>
      <w:r w:rsidR="000C17D7">
        <w:t>Simply mention that a test plan will be provided at a later stage of the project</w:t>
      </w:r>
      <w:r>
        <w:t>}</w:t>
      </w:r>
    </w:p>
    <w:p w14:paraId="2068AA44" w14:textId="77777777" w:rsidR="00797251" w:rsidRDefault="00797251">
      <w:pPr>
        <w:pStyle w:val="BodyText2"/>
      </w:pPr>
    </w:p>
    <w:p w14:paraId="6A58BAC8" w14:textId="77777777" w:rsidR="002F043E" w:rsidRDefault="002F043E">
      <w:pPr>
        <w:pStyle w:val="BodyText2"/>
      </w:pPr>
    </w:p>
    <w:p w14:paraId="690280D1" w14:textId="77777777" w:rsidR="00797251" w:rsidRDefault="00797251">
      <w:pPr>
        <w:pStyle w:val="Heading1"/>
      </w:pPr>
      <w:bookmarkStart w:id="28" w:name="_Toc462791976"/>
      <w:r>
        <w:lastRenderedPageBreak/>
        <w:t>6.  Assumptions and Constraints</w:t>
      </w:r>
      <w:bookmarkEnd w:id="28"/>
    </w:p>
    <w:p w14:paraId="2014BCED" w14:textId="77777777" w:rsidR="00797251" w:rsidRDefault="00797251">
      <w:pPr>
        <w:pStyle w:val="heading1underline"/>
      </w:pPr>
    </w:p>
    <w:p w14:paraId="56A09242" w14:textId="77777777" w:rsidR="00797251" w:rsidRDefault="00797251">
      <w:pPr>
        <w:pStyle w:val="Heading2"/>
      </w:pPr>
      <w:bookmarkStart w:id="29" w:name="_Toc462791977"/>
      <w:r>
        <w:t>6.1 ASSUMPTIONS</w:t>
      </w:r>
      <w:bookmarkEnd w:id="29"/>
    </w:p>
    <w:p w14:paraId="6917D6B9" w14:textId="77777777" w:rsidR="00797251" w:rsidRDefault="00797251">
      <w:pPr>
        <w:pStyle w:val="BodyText2"/>
      </w:pPr>
      <w:r>
        <w:t>The following is a list of assumptions:</w:t>
      </w:r>
    </w:p>
    <w:p w14:paraId="529574DC" w14:textId="77777777" w:rsidR="009023F9" w:rsidRDefault="009023F9" w:rsidP="00253276">
      <w:pPr>
        <w:numPr>
          <w:ilvl w:val="0"/>
          <w:numId w:val="23"/>
        </w:numPr>
        <w:rPr>
          <w:sz w:val="20"/>
        </w:rPr>
      </w:pPr>
      <w:r w:rsidRPr="00A35BA0">
        <w:rPr>
          <w:sz w:val="20"/>
        </w:rPr>
        <w:t xml:space="preserve">Ignore </w:t>
      </w:r>
      <w:r w:rsidR="00253276">
        <w:rPr>
          <w:sz w:val="20"/>
        </w:rPr>
        <w:t>collecting money from external advertisement and general accounting</w:t>
      </w:r>
    </w:p>
    <w:p w14:paraId="4AB10D37" w14:textId="77777777" w:rsidR="00253276" w:rsidRPr="00A35BA0" w:rsidRDefault="00253276" w:rsidP="00253276">
      <w:pPr>
        <w:numPr>
          <w:ilvl w:val="0"/>
          <w:numId w:val="23"/>
        </w:numPr>
        <w:rPr>
          <w:sz w:val="20"/>
        </w:rPr>
      </w:pPr>
      <w:r>
        <w:rPr>
          <w:sz w:val="20"/>
        </w:rPr>
        <w:t>Ignore compliance issues</w:t>
      </w:r>
    </w:p>
    <w:p w14:paraId="0554C309" w14:textId="77777777" w:rsidR="00A35BA0" w:rsidRPr="00A35BA0" w:rsidRDefault="00A35BA0" w:rsidP="00253276">
      <w:pPr>
        <w:pStyle w:val="BodyText2"/>
        <w:numPr>
          <w:ilvl w:val="0"/>
          <w:numId w:val="23"/>
        </w:numPr>
        <w:tabs>
          <w:tab w:val="clear" w:pos="1080"/>
        </w:tabs>
      </w:pPr>
      <w:r>
        <w:t xml:space="preserve">  </w:t>
      </w:r>
    </w:p>
    <w:p w14:paraId="1FCAF1C2" w14:textId="77777777" w:rsidR="00797251" w:rsidRDefault="00797251">
      <w:pPr>
        <w:pStyle w:val="BodyText2"/>
      </w:pPr>
    </w:p>
    <w:p w14:paraId="47A96FE0" w14:textId="77777777" w:rsidR="00797251" w:rsidRDefault="00797251">
      <w:pPr>
        <w:pStyle w:val="Heading2"/>
      </w:pPr>
      <w:bookmarkStart w:id="30" w:name="_Toc462791978"/>
      <w:r>
        <w:t>6.2 CONSTRAINTS</w:t>
      </w:r>
      <w:bookmarkEnd w:id="30"/>
    </w:p>
    <w:p w14:paraId="4A35BA64" w14:textId="77777777" w:rsidR="00797251" w:rsidRDefault="00797251">
      <w:pPr>
        <w:pStyle w:val="BodyText2"/>
      </w:pPr>
      <w:r>
        <w:t>The following is a list of constraints:</w:t>
      </w:r>
    </w:p>
    <w:p w14:paraId="0A3C7C40" w14:textId="77777777" w:rsidR="00797251" w:rsidRDefault="00733330" w:rsidP="00253276">
      <w:pPr>
        <w:pStyle w:val="BodyText2"/>
        <w:numPr>
          <w:ilvl w:val="0"/>
          <w:numId w:val="25"/>
        </w:numPr>
        <w:tabs>
          <w:tab w:val="clear" w:pos="1080"/>
        </w:tabs>
      </w:pPr>
      <w:r>
        <w:t xml:space="preserve">Team lacks </w:t>
      </w:r>
      <w:r w:rsidR="0081137B">
        <w:t>android experience</w:t>
      </w:r>
    </w:p>
    <w:p w14:paraId="4D7768A2" w14:textId="77777777" w:rsidR="00797251" w:rsidRDefault="00253276" w:rsidP="00253276">
      <w:pPr>
        <w:pStyle w:val="BodyText2"/>
        <w:numPr>
          <w:ilvl w:val="0"/>
          <w:numId w:val="25"/>
        </w:numPr>
        <w:tabs>
          <w:tab w:val="clear" w:pos="1080"/>
        </w:tabs>
      </w:pPr>
      <w:r>
        <w:t>Schedule very aggressive</w:t>
      </w:r>
    </w:p>
    <w:p w14:paraId="78F5F055" w14:textId="77777777" w:rsidR="00797251" w:rsidRDefault="00797251" w:rsidP="00253276">
      <w:pPr>
        <w:pStyle w:val="BodyText2"/>
        <w:numPr>
          <w:ilvl w:val="0"/>
          <w:numId w:val="25"/>
        </w:numPr>
        <w:tabs>
          <w:tab w:val="clear" w:pos="1080"/>
        </w:tabs>
      </w:pPr>
    </w:p>
    <w:p w14:paraId="0E11D2C9" w14:textId="77777777" w:rsidR="00797251" w:rsidRDefault="00797251">
      <w:pPr>
        <w:pStyle w:val="BodyText2"/>
        <w:keepNext/>
        <w:keepLines/>
      </w:pPr>
    </w:p>
    <w:p w14:paraId="5CD01DB1" w14:textId="77777777" w:rsidR="00733330" w:rsidRDefault="00733330" w:rsidP="00733330">
      <w:pPr>
        <w:pStyle w:val="Heading2"/>
      </w:pPr>
      <w:bookmarkStart w:id="31" w:name="_Toc462791979"/>
      <w:r>
        <w:t>6.3 Out of Scope material</w:t>
      </w:r>
      <w:bookmarkEnd w:id="31"/>
    </w:p>
    <w:p w14:paraId="371003BD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7C6C4DD6" w14:textId="77777777" w:rsidR="00733330" w:rsidRDefault="00733330" w:rsidP="00253276">
      <w:pPr>
        <w:pStyle w:val="BodyText2"/>
        <w:numPr>
          <w:ilvl w:val="0"/>
          <w:numId w:val="27"/>
        </w:numPr>
        <w:tabs>
          <w:tab w:val="clear" w:pos="1080"/>
        </w:tabs>
      </w:pPr>
      <w:r>
        <w:t>Post Project maintenance is not covered</w:t>
      </w:r>
    </w:p>
    <w:p w14:paraId="61F30553" w14:textId="77777777" w:rsidR="00733330" w:rsidRDefault="00733330" w:rsidP="00253276">
      <w:pPr>
        <w:pStyle w:val="BodyText2"/>
        <w:numPr>
          <w:ilvl w:val="0"/>
          <w:numId w:val="27"/>
        </w:numPr>
        <w:tabs>
          <w:tab w:val="clear" w:pos="1080"/>
        </w:tabs>
      </w:pPr>
    </w:p>
    <w:p w14:paraId="43202149" w14:textId="77777777" w:rsidR="00733330" w:rsidRDefault="00733330" w:rsidP="00733330">
      <w:pPr>
        <w:pStyle w:val="BodyText2"/>
        <w:keepNext/>
        <w:keepLines/>
      </w:pPr>
    </w:p>
    <w:p w14:paraId="42A9C915" w14:textId="77777777" w:rsidR="00797251" w:rsidRDefault="00797251">
      <w:pPr>
        <w:pStyle w:val="BodyText2"/>
      </w:pPr>
    </w:p>
    <w:p w14:paraId="06940320" w14:textId="77777777" w:rsidR="00797251" w:rsidRDefault="00797251">
      <w:pPr>
        <w:pStyle w:val="BodyText2"/>
      </w:pPr>
    </w:p>
    <w:p w14:paraId="77488397" w14:textId="77777777" w:rsidR="00797251" w:rsidRDefault="00797251">
      <w:pPr>
        <w:pStyle w:val="Heading1"/>
      </w:pPr>
      <w:bookmarkStart w:id="32" w:name="_Toc462791980"/>
      <w:r>
        <w:lastRenderedPageBreak/>
        <w:t xml:space="preserve">7.  </w:t>
      </w:r>
      <w:bookmarkStart w:id="33" w:name="_Toc469714138"/>
      <w:r>
        <w:t>Delivery and Schedule</w:t>
      </w:r>
      <w:bookmarkEnd w:id="32"/>
      <w:bookmarkEnd w:id="33"/>
    </w:p>
    <w:p w14:paraId="33ED3510" w14:textId="77777777" w:rsidR="00797251" w:rsidRDefault="00797251">
      <w:pPr>
        <w:pStyle w:val="BodyText1"/>
        <w:rPr>
          <w:sz w:val="24"/>
          <w:u w:val="single"/>
        </w:rPr>
      </w:pPr>
    </w:p>
    <w:p w14:paraId="2E196E5F" w14:textId="77777777" w:rsidR="00797251" w:rsidRDefault="00797251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  <w:gridCol w:w="1304"/>
        <w:gridCol w:w="1286"/>
        <w:gridCol w:w="1331"/>
        <w:gridCol w:w="2321"/>
      </w:tblGrid>
      <w:tr w:rsidR="00773733" w14:paraId="01FC0A0A" w14:textId="77777777" w:rsidTr="00773733">
        <w:tc>
          <w:tcPr>
            <w:tcW w:w="2088" w:type="dxa"/>
            <w:shd w:val="clear" w:color="auto" w:fill="CCFFFF"/>
          </w:tcPr>
          <w:p w14:paraId="20ABF7E6" w14:textId="77777777" w:rsidR="00797251" w:rsidRDefault="00797251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15" w:type="dxa"/>
            <w:shd w:val="clear" w:color="auto" w:fill="CCFFFF"/>
          </w:tcPr>
          <w:p w14:paraId="0051EDAD" w14:textId="77777777" w:rsidR="00797251" w:rsidRDefault="00797251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95" w:type="dxa"/>
            <w:shd w:val="clear" w:color="auto" w:fill="CCFFFF"/>
          </w:tcPr>
          <w:p w14:paraId="6217C563" w14:textId="77777777" w:rsidR="00797251" w:rsidRDefault="00797251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50" w:type="dxa"/>
            <w:shd w:val="clear" w:color="auto" w:fill="CCFFFF"/>
          </w:tcPr>
          <w:p w14:paraId="44FC4201" w14:textId="77777777" w:rsidR="00797251" w:rsidRDefault="00797251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48" w:type="dxa"/>
            <w:shd w:val="clear" w:color="auto" w:fill="CCFFFF"/>
          </w:tcPr>
          <w:p w14:paraId="1C7CFCD4" w14:textId="77777777" w:rsidR="00797251" w:rsidRDefault="00797251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652E82" w14:paraId="5B69B07B" w14:textId="77777777" w:rsidTr="00773733">
        <w:tc>
          <w:tcPr>
            <w:tcW w:w="2088" w:type="dxa"/>
          </w:tcPr>
          <w:p w14:paraId="3D19DDE0" w14:textId="77777777" w:rsidR="00652E82" w:rsidRDefault="00652E82" w:rsidP="00266EBC">
            <w:pPr>
              <w:pStyle w:val="BodyText1"/>
              <w:ind w:left="0"/>
            </w:pPr>
            <w:r>
              <w:t>Prepare Requirements and UML diagram</w:t>
            </w:r>
          </w:p>
        </w:tc>
        <w:tc>
          <w:tcPr>
            <w:tcW w:w="1315" w:type="dxa"/>
          </w:tcPr>
          <w:p w14:paraId="2461B5B8" w14:textId="77777777" w:rsidR="00652E82" w:rsidRDefault="0081137B" w:rsidP="0081137B">
            <w:pPr>
              <w:pStyle w:val="BodyText1"/>
              <w:ind w:left="0"/>
            </w:pPr>
            <w:r>
              <w:t>9/14/</w:t>
            </w:r>
            <w:r w:rsidR="00977FE7">
              <w:t>2018</w:t>
            </w:r>
          </w:p>
        </w:tc>
        <w:tc>
          <w:tcPr>
            <w:tcW w:w="1295" w:type="dxa"/>
          </w:tcPr>
          <w:p w14:paraId="53850811" w14:textId="77777777" w:rsidR="00652E82" w:rsidRDefault="0081137B" w:rsidP="0081137B">
            <w:pPr>
              <w:pStyle w:val="BodyText1"/>
              <w:ind w:left="0"/>
            </w:pPr>
            <w:r>
              <w:t>9/29</w:t>
            </w:r>
            <w:r w:rsidR="002E57D8">
              <w:t>/</w:t>
            </w:r>
            <w:r w:rsidR="00977FE7">
              <w:t>2018</w:t>
            </w:r>
          </w:p>
        </w:tc>
        <w:tc>
          <w:tcPr>
            <w:tcW w:w="1350" w:type="dxa"/>
          </w:tcPr>
          <w:p w14:paraId="3193652B" w14:textId="77777777" w:rsidR="00652E82" w:rsidRDefault="00652E82" w:rsidP="00266EBC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48" w:type="dxa"/>
          </w:tcPr>
          <w:p w14:paraId="7E9CF929" w14:textId="77777777" w:rsidR="00652E82" w:rsidRDefault="0081137B" w:rsidP="00266EBC">
            <w:pPr>
              <w:pStyle w:val="BodyText1"/>
              <w:ind w:left="0"/>
            </w:pPr>
            <w:r>
              <w:t>Deliverable will be UL document.</w:t>
            </w:r>
          </w:p>
          <w:p w14:paraId="670F923A" w14:textId="77777777" w:rsidR="000E714E" w:rsidRDefault="000E714E" w:rsidP="00266EBC">
            <w:pPr>
              <w:pStyle w:val="BodyText1"/>
              <w:ind w:left="0"/>
            </w:pPr>
            <w:r>
              <w:t>Increment 1 Deliverable</w:t>
            </w:r>
          </w:p>
        </w:tc>
      </w:tr>
      <w:tr w:rsidR="00810279" w14:paraId="14EB0A6F" w14:textId="77777777" w:rsidTr="00773733">
        <w:tc>
          <w:tcPr>
            <w:tcW w:w="2088" w:type="dxa"/>
          </w:tcPr>
          <w:p w14:paraId="00A450BB" w14:textId="77777777" w:rsidR="00810279" w:rsidRDefault="00810279" w:rsidP="00266EBC">
            <w:pPr>
              <w:pStyle w:val="BodyText1"/>
              <w:ind w:left="0"/>
            </w:pPr>
            <w:r>
              <w:t>SRA document (</w:t>
            </w:r>
            <w:r w:rsidR="00652E82">
              <w:t xml:space="preserve">Includes project objectives, </w:t>
            </w:r>
            <w:r>
              <w:t>Requirements and UML diagrams)</w:t>
            </w:r>
          </w:p>
        </w:tc>
        <w:tc>
          <w:tcPr>
            <w:tcW w:w="1315" w:type="dxa"/>
          </w:tcPr>
          <w:p w14:paraId="3AB9B494" w14:textId="77777777" w:rsidR="00810279" w:rsidRDefault="0081137B" w:rsidP="0081137B">
            <w:pPr>
              <w:pStyle w:val="BodyText1"/>
              <w:ind w:left="0"/>
            </w:pPr>
            <w:r>
              <w:t>10/</w:t>
            </w:r>
            <w:r w:rsidR="008A0BC1">
              <w:t>3</w:t>
            </w:r>
            <w:r>
              <w:t>/</w:t>
            </w:r>
            <w:r w:rsidR="00977FE7">
              <w:t>2018</w:t>
            </w:r>
          </w:p>
        </w:tc>
        <w:tc>
          <w:tcPr>
            <w:tcW w:w="1295" w:type="dxa"/>
          </w:tcPr>
          <w:p w14:paraId="015176C6" w14:textId="77777777" w:rsidR="00810279" w:rsidRDefault="0081137B" w:rsidP="0081137B">
            <w:pPr>
              <w:pStyle w:val="BodyText1"/>
              <w:ind w:left="0"/>
            </w:pPr>
            <w:r>
              <w:t>11/3</w:t>
            </w:r>
            <w:r w:rsidR="002E57D8">
              <w:t>/</w:t>
            </w:r>
            <w:r w:rsidR="00977FE7">
              <w:t>2018</w:t>
            </w:r>
          </w:p>
        </w:tc>
        <w:tc>
          <w:tcPr>
            <w:tcW w:w="1350" w:type="dxa"/>
          </w:tcPr>
          <w:p w14:paraId="2D46432D" w14:textId="77777777" w:rsidR="00810279" w:rsidRDefault="00810279" w:rsidP="00266EBC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48" w:type="dxa"/>
          </w:tcPr>
          <w:p w14:paraId="7B8BE67E" w14:textId="77777777" w:rsidR="00810279" w:rsidRDefault="00810279" w:rsidP="00266EBC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4116709D" w14:textId="77777777" w:rsidR="000E714E" w:rsidRDefault="000E714E" w:rsidP="00266EBC">
            <w:pPr>
              <w:pStyle w:val="BodyText1"/>
              <w:ind w:left="0"/>
            </w:pPr>
            <w:r>
              <w:t>Increment 2 Deliverable</w:t>
            </w:r>
          </w:p>
        </w:tc>
      </w:tr>
      <w:tr w:rsidR="00810279" w14:paraId="34299865" w14:textId="77777777" w:rsidTr="00773733">
        <w:tc>
          <w:tcPr>
            <w:tcW w:w="2088" w:type="dxa"/>
          </w:tcPr>
          <w:p w14:paraId="17FBFE2C" w14:textId="77777777" w:rsidR="00810279" w:rsidRDefault="0081137B" w:rsidP="0081137B">
            <w:pPr>
              <w:pStyle w:val="BodyText1"/>
              <w:ind w:left="0"/>
            </w:pPr>
            <w:r>
              <w:t>Home screen design and implementation</w:t>
            </w:r>
          </w:p>
        </w:tc>
        <w:tc>
          <w:tcPr>
            <w:tcW w:w="1315" w:type="dxa"/>
          </w:tcPr>
          <w:p w14:paraId="39529A27" w14:textId="77777777" w:rsidR="00810279" w:rsidRDefault="008A0BC1">
            <w:pPr>
              <w:pStyle w:val="BodyText1"/>
              <w:ind w:left="0"/>
            </w:pPr>
            <w:r>
              <w:t>3/20/</w:t>
            </w:r>
            <w:r w:rsidR="00977FE7">
              <w:t>2018</w:t>
            </w:r>
          </w:p>
        </w:tc>
        <w:tc>
          <w:tcPr>
            <w:tcW w:w="1295" w:type="dxa"/>
          </w:tcPr>
          <w:p w14:paraId="30F09E8A" w14:textId="77777777" w:rsidR="00810279" w:rsidRDefault="002E57D8" w:rsidP="008A0BC1">
            <w:pPr>
              <w:pStyle w:val="BodyText1"/>
              <w:ind w:left="0"/>
            </w:pPr>
            <w:r>
              <w:t>3/</w:t>
            </w:r>
            <w:r w:rsidR="008A0BC1">
              <w:t>20</w:t>
            </w:r>
            <w:r>
              <w:t>/</w:t>
            </w:r>
            <w:r w:rsidR="00977FE7">
              <w:t>2018</w:t>
            </w:r>
            <w:r w:rsidR="00810279">
              <w:t xml:space="preserve"> </w:t>
            </w:r>
          </w:p>
          <w:p w14:paraId="19FEDBD8" w14:textId="77777777" w:rsidR="008A0BC1" w:rsidRDefault="008A0BC1" w:rsidP="008A0BC1">
            <w:pPr>
              <w:pStyle w:val="BodyText1"/>
              <w:ind w:left="0"/>
            </w:pPr>
          </w:p>
        </w:tc>
        <w:tc>
          <w:tcPr>
            <w:tcW w:w="1350" w:type="dxa"/>
          </w:tcPr>
          <w:p w14:paraId="61449A6D" w14:textId="77777777" w:rsidR="00810279" w:rsidRDefault="0081137B">
            <w:pPr>
              <w:pStyle w:val="BodyText1"/>
              <w:ind w:left="0"/>
            </w:pPr>
            <w:r>
              <w:t>To Be Completed (TBC)</w:t>
            </w:r>
          </w:p>
        </w:tc>
        <w:tc>
          <w:tcPr>
            <w:tcW w:w="2448" w:type="dxa"/>
          </w:tcPr>
          <w:p w14:paraId="1FE520D7" w14:textId="77777777" w:rsidR="00810279" w:rsidRDefault="00810279">
            <w:pPr>
              <w:pStyle w:val="BodyText1"/>
              <w:ind w:left="0"/>
            </w:pPr>
          </w:p>
        </w:tc>
      </w:tr>
      <w:tr w:rsidR="00810279" w14:paraId="21436999" w14:textId="77777777" w:rsidTr="00773733">
        <w:tc>
          <w:tcPr>
            <w:tcW w:w="2088" w:type="dxa"/>
          </w:tcPr>
          <w:p w14:paraId="3AC82EB0" w14:textId="77777777" w:rsidR="00810279" w:rsidRDefault="0081137B" w:rsidP="0081137B">
            <w:pPr>
              <w:pStyle w:val="BodyText1"/>
              <w:ind w:left="0"/>
            </w:pPr>
            <w:r>
              <w:t>Login and registration design and implementation</w:t>
            </w:r>
          </w:p>
        </w:tc>
        <w:tc>
          <w:tcPr>
            <w:tcW w:w="1315" w:type="dxa"/>
          </w:tcPr>
          <w:p w14:paraId="2CB3E12B" w14:textId="77777777" w:rsidR="00810279" w:rsidRDefault="00810279">
            <w:pPr>
              <w:pStyle w:val="BodyText1"/>
              <w:ind w:left="0"/>
            </w:pPr>
          </w:p>
          <w:p w14:paraId="0BD1F030" w14:textId="77777777" w:rsidR="000E714E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295" w:type="dxa"/>
          </w:tcPr>
          <w:p w14:paraId="0FF81272" w14:textId="77777777" w:rsidR="00810279" w:rsidRDefault="00810279">
            <w:pPr>
              <w:pStyle w:val="BodyText1"/>
              <w:ind w:left="0"/>
            </w:pPr>
          </w:p>
          <w:p w14:paraId="3AE84AF3" w14:textId="77777777" w:rsidR="000E714E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350" w:type="dxa"/>
          </w:tcPr>
          <w:p w14:paraId="7C901435" w14:textId="77777777" w:rsidR="00810279" w:rsidRDefault="00810279">
            <w:pPr>
              <w:pStyle w:val="BodyText1"/>
              <w:ind w:left="0"/>
            </w:pPr>
          </w:p>
          <w:p w14:paraId="3E641D7B" w14:textId="77777777" w:rsidR="009D598A" w:rsidRDefault="009D598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48" w:type="dxa"/>
          </w:tcPr>
          <w:p w14:paraId="21CBC4A3" w14:textId="77777777" w:rsidR="00810279" w:rsidRDefault="00810279">
            <w:pPr>
              <w:pStyle w:val="BodyText1"/>
              <w:ind w:left="0"/>
            </w:pPr>
          </w:p>
        </w:tc>
      </w:tr>
      <w:tr w:rsidR="00505FA2" w14:paraId="01CF3061" w14:textId="77777777" w:rsidTr="00773733">
        <w:trPr>
          <w:trHeight w:val="683"/>
        </w:trPr>
        <w:tc>
          <w:tcPr>
            <w:tcW w:w="2088" w:type="dxa"/>
          </w:tcPr>
          <w:p w14:paraId="3236D7E4" w14:textId="77777777" w:rsidR="00505FA2" w:rsidRDefault="0081137B">
            <w:pPr>
              <w:pStyle w:val="BodyText1"/>
              <w:ind w:left="0"/>
            </w:pPr>
            <w:r>
              <w:t>.</w:t>
            </w:r>
          </w:p>
          <w:p w14:paraId="7D052057" w14:textId="77777777" w:rsidR="0081137B" w:rsidRDefault="0081137B">
            <w:pPr>
              <w:pStyle w:val="BodyText1"/>
              <w:ind w:left="0"/>
            </w:pPr>
            <w:r>
              <w:t>.</w:t>
            </w:r>
          </w:p>
          <w:p w14:paraId="48B693A1" w14:textId="77777777" w:rsidR="0081137B" w:rsidRDefault="0081137B" w:rsidP="0081137B">
            <w:pPr>
              <w:pStyle w:val="BodyText1"/>
              <w:ind w:left="0"/>
            </w:pPr>
            <w:r>
              <w:t>.</w:t>
            </w:r>
          </w:p>
        </w:tc>
        <w:tc>
          <w:tcPr>
            <w:tcW w:w="1315" w:type="dxa"/>
          </w:tcPr>
          <w:p w14:paraId="1F4A623B" w14:textId="77777777" w:rsidR="00505FA2" w:rsidRDefault="00505FA2">
            <w:pPr>
              <w:pStyle w:val="BodyText1"/>
              <w:ind w:left="0"/>
            </w:pPr>
          </w:p>
          <w:p w14:paraId="03A723A4" w14:textId="77777777" w:rsidR="000E714E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295" w:type="dxa"/>
          </w:tcPr>
          <w:p w14:paraId="3E0EF284" w14:textId="77777777" w:rsidR="00505FA2" w:rsidRDefault="00505FA2">
            <w:pPr>
              <w:pStyle w:val="BodyText1"/>
              <w:ind w:left="0"/>
            </w:pPr>
          </w:p>
          <w:p w14:paraId="5E7A84AC" w14:textId="77777777" w:rsidR="000E714E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350" w:type="dxa"/>
          </w:tcPr>
          <w:p w14:paraId="1D40A8B5" w14:textId="77777777" w:rsidR="00505FA2" w:rsidRDefault="00505FA2">
            <w:pPr>
              <w:pStyle w:val="BodyText1"/>
              <w:ind w:left="0"/>
            </w:pPr>
          </w:p>
          <w:p w14:paraId="5494E2A6" w14:textId="77777777" w:rsidR="009D598A" w:rsidRDefault="009D598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48" w:type="dxa"/>
          </w:tcPr>
          <w:p w14:paraId="6EC7CB4D" w14:textId="77777777" w:rsidR="00505FA2" w:rsidRDefault="00505FA2">
            <w:pPr>
              <w:pStyle w:val="BodyText1"/>
              <w:ind w:left="0"/>
            </w:pPr>
          </w:p>
        </w:tc>
      </w:tr>
      <w:tr w:rsidR="00810279" w14:paraId="07E30FF3" w14:textId="77777777" w:rsidTr="00773733">
        <w:tc>
          <w:tcPr>
            <w:tcW w:w="2088" w:type="dxa"/>
          </w:tcPr>
          <w:p w14:paraId="047F9FD5" w14:textId="77777777" w:rsidR="0081137B" w:rsidRDefault="00652E82" w:rsidP="0081137B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… </w:t>
            </w:r>
          </w:p>
          <w:p w14:paraId="2F235066" w14:textId="77777777" w:rsidR="0081137B" w:rsidRDefault="00652E82" w:rsidP="0081137B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List all </w:t>
            </w:r>
            <w:r w:rsidR="0081137B">
              <w:rPr>
                <w:b/>
                <w:bCs/>
              </w:rPr>
              <w:t>required functionality</w:t>
            </w:r>
            <w:r w:rsidR="000E714E">
              <w:rPr>
                <w:b/>
                <w:bCs/>
              </w:rPr>
              <w:t xml:space="preserve"> and tasks</w:t>
            </w:r>
          </w:p>
          <w:p w14:paraId="78D0355B" w14:textId="77777777" w:rsidR="00810279" w:rsidRPr="00505FA2" w:rsidRDefault="00652E82" w:rsidP="0081137B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 …</w:t>
            </w:r>
          </w:p>
        </w:tc>
        <w:tc>
          <w:tcPr>
            <w:tcW w:w="1315" w:type="dxa"/>
          </w:tcPr>
          <w:p w14:paraId="669BCC9E" w14:textId="77777777" w:rsidR="00810279" w:rsidRDefault="00810279">
            <w:pPr>
              <w:pStyle w:val="BodyText1"/>
              <w:ind w:left="0"/>
            </w:pPr>
          </w:p>
          <w:p w14:paraId="0205C8DB" w14:textId="77777777" w:rsidR="000E714E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295" w:type="dxa"/>
          </w:tcPr>
          <w:p w14:paraId="32F72BE9" w14:textId="77777777" w:rsidR="00810279" w:rsidRDefault="00810279">
            <w:pPr>
              <w:pStyle w:val="BodyText1"/>
              <w:ind w:left="0"/>
            </w:pPr>
          </w:p>
          <w:p w14:paraId="4F5C65E2" w14:textId="77777777" w:rsidR="000E714E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350" w:type="dxa"/>
          </w:tcPr>
          <w:p w14:paraId="26BD7096" w14:textId="77777777"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14:paraId="4C94EA08" w14:textId="77777777" w:rsidR="00810279" w:rsidRDefault="00810279">
            <w:pPr>
              <w:pStyle w:val="BodyText1"/>
              <w:ind w:left="0"/>
            </w:pPr>
          </w:p>
        </w:tc>
      </w:tr>
      <w:tr w:rsidR="00505FA2" w14:paraId="7B81AB84" w14:textId="77777777" w:rsidTr="00773733">
        <w:tc>
          <w:tcPr>
            <w:tcW w:w="2088" w:type="dxa"/>
          </w:tcPr>
          <w:p w14:paraId="2CE784FE" w14:textId="77777777" w:rsidR="00505FA2" w:rsidRDefault="0081137B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15" w:type="dxa"/>
          </w:tcPr>
          <w:p w14:paraId="48E5C217" w14:textId="77777777" w:rsidR="00505FA2" w:rsidRDefault="000E714E">
            <w:pPr>
              <w:pStyle w:val="BodyText1"/>
              <w:ind w:left="0"/>
            </w:pPr>
            <w:r>
              <w:t>?</w:t>
            </w:r>
          </w:p>
        </w:tc>
        <w:tc>
          <w:tcPr>
            <w:tcW w:w="1295" w:type="dxa"/>
          </w:tcPr>
          <w:p w14:paraId="3153C093" w14:textId="77777777" w:rsidR="00505FA2" w:rsidRDefault="000E714E">
            <w:pPr>
              <w:pStyle w:val="BodyText1"/>
              <w:ind w:left="0"/>
            </w:pPr>
            <w:r>
              <w:t>11/22/</w:t>
            </w:r>
            <w:r w:rsidR="00977FE7">
              <w:t>2018</w:t>
            </w:r>
          </w:p>
        </w:tc>
        <w:tc>
          <w:tcPr>
            <w:tcW w:w="1350" w:type="dxa"/>
          </w:tcPr>
          <w:p w14:paraId="750FA788" w14:textId="77777777" w:rsidR="00505FA2" w:rsidRDefault="00505FA2">
            <w:pPr>
              <w:pStyle w:val="BodyText1"/>
              <w:ind w:left="0"/>
            </w:pPr>
          </w:p>
        </w:tc>
        <w:tc>
          <w:tcPr>
            <w:tcW w:w="2448" w:type="dxa"/>
          </w:tcPr>
          <w:p w14:paraId="749B0E54" w14:textId="77777777" w:rsidR="00505FA2" w:rsidRDefault="000E714E">
            <w:pPr>
              <w:pStyle w:val="BodyText1"/>
              <w:ind w:left="0"/>
            </w:pPr>
            <w:r>
              <w:t>Increment 3 Deliverable</w:t>
            </w:r>
          </w:p>
        </w:tc>
      </w:tr>
      <w:tr w:rsidR="00810279" w14:paraId="11257E06" w14:textId="77777777" w:rsidTr="00773733">
        <w:tc>
          <w:tcPr>
            <w:tcW w:w="2088" w:type="dxa"/>
          </w:tcPr>
          <w:p w14:paraId="389DE2A9" w14:textId="77777777" w:rsidR="00810279" w:rsidRDefault="00505FA2">
            <w:pPr>
              <w:pStyle w:val="BodyText1"/>
              <w:ind w:left="0"/>
            </w:pPr>
            <w:r>
              <w:t>External Documentation (</w:t>
            </w:r>
            <w:proofErr w:type="gramStart"/>
            <w:r>
              <w:t>i.e.</w:t>
            </w:r>
            <w:proofErr w:type="gramEnd"/>
            <w:r>
              <w:t xml:space="preserve"> User Manual)</w:t>
            </w:r>
          </w:p>
        </w:tc>
        <w:tc>
          <w:tcPr>
            <w:tcW w:w="1315" w:type="dxa"/>
          </w:tcPr>
          <w:p w14:paraId="1C0D430A" w14:textId="77777777" w:rsidR="00810279" w:rsidRDefault="0081137B">
            <w:pPr>
              <w:pStyle w:val="BodyText1"/>
              <w:ind w:left="0"/>
            </w:pPr>
            <w:r>
              <w:t>11/25/</w:t>
            </w:r>
            <w:r w:rsidR="00977FE7">
              <w:t>2018</w:t>
            </w:r>
          </w:p>
        </w:tc>
        <w:tc>
          <w:tcPr>
            <w:tcW w:w="1295" w:type="dxa"/>
          </w:tcPr>
          <w:p w14:paraId="43D1A1B6" w14:textId="77777777" w:rsidR="00810279" w:rsidRDefault="0081137B">
            <w:pPr>
              <w:pStyle w:val="BodyText1"/>
              <w:ind w:left="0"/>
            </w:pPr>
            <w:r>
              <w:t>12/6/</w:t>
            </w:r>
            <w:r w:rsidR="00977FE7">
              <w:t>2018</w:t>
            </w:r>
          </w:p>
        </w:tc>
        <w:tc>
          <w:tcPr>
            <w:tcW w:w="1350" w:type="dxa"/>
          </w:tcPr>
          <w:p w14:paraId="5C359D1B" w14:textId="77777777"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14:paraId="0FD8F46C" w14:textId="77777777" w:rsidR="00810279" w:rsidRDefault="00810279">
            <w:pPr>
              <w:pStyle w:val="BodyText1"/>
              <w:ind w:left="0"/>
            </w:pPr>
          </w:p>
        </w:tc>
      </w:tr>
      <w:tr w:rsidR="0081137B" w14:paraId="1517FE41" w14:textId="77777777" w:rsidTr="00773733">
        <w:tc>
          <w:tcPr>
            <w:tcW w:w="2088" w:type="dxa"/>
          </w:tcPr>
          <w:p w14:paraId="666054CA" w14:textId="77777777" w:rsidR="0081137B" w:rsidRDefault="0081137B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15" w:type="dxa"/>
          </w:tcPr>
          <w:p w14:paraId="18A1B475" w14:textId="77777777" w:rsidR="0081137B" w:rsidRDefault="0081137B">
            <w:pPr>
              <w:pStyle w:val="BodyText1"/>
              <w:ind w:left="0"/>
            </w:pPr>
            <w:r>
              <w:t>11/29/</w:t>
            </w:r>
            <w:r w:rsidR="00977FE7">
              <w:t>2018</w:t>
            </w:r>
          </w:p>
        </w:tc>
        <w:tc>
          <w:tcPr>
            <w:tcW w:w="1295" w:type="dxa"/>
          </w:tcPr>
          <w:p w14:paraId="0E94B5A3" w14:textId="77777777" w:rsidR="0081137B" w:rsidRDefault="0081137B">
            <w:pPr>
              <w:pStyle w:val="BodyText1"/>
              <w:ind w:left="0"/>
            </w:pPr>
            <w:r>
              <w:t>12/8/</w:t>
            </w:r>
            <w:r w:rsidR="00977FE7">
              <w:t>2018</w:t>
            </w:r>
          </w:p>
        </w:tc>
        <w:tc>
          <w:tcPr>
            <w:tcW w:w="1350" w:type="dxa"/>
          </w:tcPr>
          <w:p w14:paraId="7A08EC7A" w14:textId="77777777" w:rsidR="0081137B" w:rsidRDefault="0081137B">
            <w:pPr>
              <w:pStyle w:val="BodyText1"/>
              <w:ind w:left="0"/>
            </w:pPr>
          </w:p>
        </w:tc>
        <w:tc>
          <w:tcPr>
            <w:tcW w:w="2448" w:type="dxa"/>
          </w:tcPr>
          <w:p w14:paraId="4365025A" w14:textId="77777777" w:rsidR="0081137B" w:rsidRDefault="0081137B">
            <w:pPr>
              <w:pStyle w:val="BodyText1"/>
              <w:ind w:left="0"/>
            </w:pPr>
          </w:p>
        </w:tc>
      </w:tr>
      <w:tr w:rsidR="00810279" w14:paraId="3C04AFCF" w14:textId="77777777" w:rsidTr="00773733">
        <w:tc>
          <w:tcPr>
            <w:tcW w:w="2088" w:type="dxa"/>
          </w:tcPr>
          <w:p w14:paraId="5481C8FF" w14:textId="77777777" w:rsidR="00810279" w:rsidRDefault="00810279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15" w:type="dxa"/>
          </w:tcPr>
          <w:p w14:paraId="1208C01F" w14:textId="77777777"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14:paraId="74BF24CC" w14:textId="77777777" w:rsidR="00810279" w:rsidRDefault="0081137B" w:rsidP="0081137B">
            <w:pPr>
              <w:pStyle w:val="BodyText1"/>
              <w:ind w:left="0"/>
            </w:pPr>
            <w:r>
              <w:t>12/8/</w:t>
            </w:r>
            <w:r w:rsidR="00977FE7">
              <w:t>2018</w:t>
            </w:r>
          </w:p>
        </w:tc>
        <w:tc>
          <w:tcPr>
            <w:tcW w:w="1350" w:type="dxa"/>
          </w:tcPr>
          <w:p w14:paraId="63F3A782" w14:textId="77777777"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14:paraId="156E1ABE" w14:textId="77777777" w:rsidR="00810279" w:rsidRDefault="000E714E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1AD9684D" w14:textId="77777777" w:rsidR="00797251" w:rsidRDefault="00797251">
      <w:pPr>
        <w:pStyle w:val="BodyText1"/>
      </w:pPr>
    </w:p>
    <w:p w14:paraId="21830C1F" w14:textId="77777777" w:rsidR="00797251" w:rsidRDefault="00797251">
      <w:pPr>
        <w:pStyle w:val="Heading1"/>
      </w:pPr>
      <w:bookmarkStart w:id="34" w:name="_Toc462791981"/>
      <w:r>
        <w:lastRenderedPageBreak/>
        <w:t>8.  Stakeholder Approval Form</w:t>
      </w:r>
      <w:bookmarkEnd w:id="34"/>
    </w:p>
    <w:p w14:paraId="3B74B2F1" w14:textId="77777777" w:rsidR="00797251" w:rsidRDefault="00797251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797251" w14:paraId="2901CE39" w14:textId="77777777" w:rsidTr="006C1216">
        <w:tc>
          <w:tcPr>
            <w:tcW w:w="2250" w:type="dxa"/>
            <w:shd w:val="clear" w:color="auto" w:fill="CCFFFF"/>
          </w:tcPr>
          <w:p w14:paraId="07018B71" w14:textId="77777777" w:rsidR="00797251" w:rsidRDefault="00797251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614F10E4" w14:textId="77777777" w:rsidR="00797251" w:rsidRDefault="00797251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3147E66D" w14:textId="77777777" w:rsidR="00797251" w:rsidRDefault="00797251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2E5FB725" w14:textId="77777777" w:rsidR="00797251" w:rsidRDefault="00797251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797251" w14:paraId="3A1B8A0E" w14:textId="77777777" w:rsidTr="006C1216">
        <w:tc>
          <w:tcPr>
            <w:tcW w:w="2250" w:type="dxa"/>
          </w:tcPr>
          <w:p w14:paraId="45513AFF" w14:textId="77777777" w:rsidR="00797251" w:rsidRDefault="005A3FD2">
            <w:pPr>
              <w:pStyle w:val="BodyText1"/>
              <w:ind w:left="0"/>
            </w:pPr>
            <w:r>
              <w:t>Bahram Khalili</w:t>
            </w:r>
          </w:p>
          <w:p w14:paraId="58511DC1" w14:textId="77777777" w:rsidR="006C1216" w:rsidRDefault="006C1216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AEF5C24" w14:textId="77777777" w:rsidR="00797251" w:rsidRDefault="005A3FD2">
            <w:pPr>
              <w:pStyle w:val="BodyText1"/>
              <w:ind w:left="0"/>
            </w:pPr>
            <w:r>
              <w:t xml:space="preserve">Development </w:t>
            </w:r>
            <w:proofErr w:type="spellStart"/>
            <w:r>
              <w:t>Mgr</w:t>
            </w:r>
            <w:proofErr w:type="spellEnd"/>
          </w:p>
        </w:tc>
        <w:tc>
          <w:tcPr>
            <w:tcW w:w="2610" w:type="dxa"/>
          </w:tcPr>
          <w:p w14:paraId="0BAEA18E" w14:textId="77777777" w:rsidR="00797251" w:rsidRDefault="00797251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5787B35" w14:textId="77777777" w:rsidR="00797251" w:rsidRDefault="00797251">
            <w:pPr>
              <w:pStyle w:val="BodyText1"/>
              <w:ind w:left="0"/>
            </w:pPr>
          </w:p>
        </w:tc>
      </w:tr>
      <w:tr w:rsidR="00797251" w14:paraId="2271557E" w14:textId="77777777" w:rsidTr="006C1216">
        <w:tc>
          <w:tcPr>
            <w:tcW w:w="2250" w:type="dxa"/>
          </w:tcPr>
          <w:p w14:paraId="4D8C00D8" w14:textId="77777777" w:rsidR="00797251" w:rsidRDefault="00BA7E5F" w:rsidP="006C1216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0F093C6F" w14:textId="77777777" w:rsidR="00A04E7B" w:rsidRDefault="00A04E7B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70601941" w14:textId="77777777" w:rsidR="00797251" w:rsidRDefault="005A3FD2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31B5D5E4" w14:textId="77777777" w:rsidR="00797251" w:rsidRDefault="00797251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7DB484C" w14:textId="77777777" w:rsidR="00797251" w:rsidRDefault="00797251">
            <w:pPr>
              <w:pStyle w:val="BodyText1"/>
              <w:ind w:left="0"/>
            </w:pPr>
          </w:p>
        </w:tc>
      </w:tr>
      <w:tr w:rsidR="00797251" w14:paraId="1BCE7F94" w14:textId="77777777" w:rsidTr="006C1216">
        <w:tc>
          <w:tcPr>
            <w:tcW w:w="2250" w:type="dxa"/>
          </w:tcPr>
          <w:p w14:paraId="70E979FE" w14:textId="77777777" w:rsidR="00797251" w:rsidRDefault="00A04E7B">
            <w:pPr>
              <w:pStyle w:val="BodyText1"/>
              <w:ind w:left="0"/>
            </w:pPr>
            <w:r>
              <w:t>{Team member Name}</w:t>
            </w:r>
          </w:p>
          <w:p w14:paraId="47FA0075" w14:textId="77777777" w:rsidR="00A04E7B" w:rsidRDefault="00A04E7B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CF053A8" w14:textId="77777777" w:rsidR="00797251" w:rsidRDefault="005A3FD2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0AC634FE" w14:textId="77777777" w:rsidR="00797251" w:rsidRDefault="00797251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70EBA965" w14:textId="77777777" w:rsidR="00797251" w:rsidRDefault="00797251">
            <w:pPr>
              <w:pStyle w:val="BodyText1"/>
              <w:ind w:left="0"/>
            </w:pPr>
          </w:p>
        </w:tc>
      </w:tr>
      <w:tr w:rsidR="00A04E7B" w14:paraId="69620C89" w14:textId="77777777" w:rsidTr="006C1216">
        <w:tc>
          <w:tcPr>
            <w:tcW w:w="2250" w:type="dxa"/>
          </w:tcPr>
          <w:p w14:paraId="5C011C38" w14:textId="77777777" w:rsidR="00A04E7B" w:rsidRDefault="00A04E7B" w:rsidP="00266EBC">
            <w:pPr>
              <w:pStyle w:val="BodyText1"/>
              <w:ind w:left="0"/>
            </w:pPr>
            <w:r>
              <w:t>{Team member Name}</w:t>
            </w:r>
          </w:p>
          <w:p w14:paraId="31A466D0" w14:textId="77777777" w:rsidR="00A04E7B" w:rsidRDefault="00A04E7B" w:rsidP="00266EBC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B090492" w14:textId="77777777" w:rsidR="00A04E7B" w:rsidRDefault="00A04E7B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740101B2" w14:textId="77777777"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65AAED64" w14:textId="77777777" w:rsidR="00A04E7B" w:rsidRDefault="00A04E7B">
            <w:pPr>
              <w:pStyle w:val="BodyText1"/>
              <w:ind w:left="0"/>
            </w:pPr>
          </w:p>
        </w:tc>
      </w:tr>
      <w:tr w:rsidR="00A04E7B" w14:paraId="091FE033" w14:textId="77777777" w:rsidTr="006C1216">
        <w:tc>
          <w:tcPr>
            <w:tcW w:w="2250" w:type="dxa"/>
          </w:tcPr>
          <w:p w14:paraId="7187E398" w14:textId="77777777" w:rsidR="00A04E7B" w:rsidRDefault="00A04E7B" w:rsidP="00266EBC">
            <w:pPr>
              <w:pStyle w:val="BodyText1"/>
              <w:ind w:left="0"/>
            </w:pPr>
            <w:r>
              <w:t>{Team member Name}</w:t>
            </w:r>
          </w:p>
          <w:p w14:paraId="053339C8" w14:textId="77777777" w:rsidR="00A04E7B" w:rsidRDefault="00A04E7B" w:rsidP="00266EBC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193C4F01" w14:textId="77777777" w:rsidR="00A04E7B" w:rsidRDefault="00A04E7B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39AF8652" w14:textId="77777777"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1DC0D108" w14:textId="77777777" w:rsidR="00A04E7B" w:rsidRDefault="00A04E7B">
            <w:pPr>
              <w:pStyle w:val="BodyText1"/>
              <w:ind w:left="0"/>
            </w:pPr>
          </w:p>
        </w:tc>
      </w:tr>
      <w:tr w:rsidR="00A04E7B" w14:paraId="0C74A73B" w14:textId="77777777" w:rsidTr="006C1216">
        <w:tc>
          <w:tcPr>
            <w:tcW w:w="2250" w:type="dxa"/>
          </w:tcPr>
          <w:p w14:paraId="26E8B229" w14:textId="77777777" w:rsidR="00A04E7B" w:rsidRDefault="00A04E7B" w:rsidP="00266EBC">
            <w:pPr>
              <w:pStyle w:val="BodyText1"/>
              <w:ind w:left="0"/>
            </w:pPr>
            <w:r>
              <w:t>{Team member Name}</w:t>
            </w:r>
          </w:p>
          <w:p w14:paraId="48079A1F" w14:textId="77777777" w:rsidR="00A04E7B" w:rsidRDefault="00A04E7B" w:rsidP="00266EBC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66B07F2F" w14:textId="77777777" w:rsidR="00A04E7B" w:rsidRDefault="00A04E7B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C0C2BCE" w14:textId="77777777"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19F94FBC" w14:textId="77777777" w:rsidR="00A04E7B" w:rsidRDefault="00A04E7B">
            <w:pPr>
              <w:pStyle w:val="BodyText1"/>
              <w:ind w:left="0"/>
            </w:pPr>
          </w:p>
        </w:tc>
      </w:tr>
    </w:tbl>
    <w:p w14:paraId="7240444B" w14:textId="77777777" w:rsidR="00797251" w:rsidRDefault="00797251">
      <w:pPr>
        <w:pStyle w:val="BodyText1"/>
      </w:pPr>
    </w:p>
    <w:p w14:paraId="2688E47D" w14:textId="77777777" w:rsidR="00797251" w:rsidRDefault="00FD2A36">
      <w:pPr>
        <w:pStyle w:val="Heading1"/>
      </w:pPr>
      <w:bookmarkStart w:id="35" w:name="_Toc462791982"/>
      <w:r>
        <w:lastRenderedPageBreak/>
        <w:t>Appendix</w:t>
      </w:r>
      <w:r w:rsidR="00797251">
        <w:t>:</w:t>
      </w:r>
      <w:bookmarkEnd w:id="35"/>
    </w:p>
    <w:p w14:paraId="6CB250F8" w14:textId="77777777" w:rsidR="00797251" w:rsidRDefault="00797251">
      <w:pPr>
        <w:pStyle w:val="heading1underline"/>
        <w:rPr>
          <w:u w:val="none"/>
        </w:rPr>
      </w:pPr>
    </w:p>
    <w:p w14:paraId="0FD937D4" w14:textId="77777777"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D86B" w14:textId="77777777" w:rsidR="00F735D3" w:rsidRDefault="00F735D3">
      <w:r>
        <w:separator/>
      </w:r>
    </w:p>
  </w:endnote>
  <w:endnote w:type="continuationSeparator" w:id="0">
    <w:p w14:paraId="0BB24208" w14:textId="77777777" w:rsidR="00F735D3" w:rsidRDefault="00F7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9E99" w14:textId="77777777" w:rsidR="00797251" w:rsidRDefault="0079725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7FE7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56037E9" w14:textId="77777777"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DB5E" w14:textId="77777777" w:rsidR="00797251" w:rsidRDefault="0079725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9F88" w14:textId="77777777" w:rsidR="00797251" w:rsidRDefault="0079725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7FE7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1D1C" w14:textId="77777777" w:rsidR="00F735D3" w:rsidRDefault="00F735D3">
      <w:r>
        <w:separator/>
      </w:r>
    </w:p>
  </w:footnote>
  <w:footnote w:type="continuationSeparator" w:id="0">
    <w:p w14:paraId="315FA700" w14:textId="77777777" w:rsidR="00F735D3" w:rsidRDefault="00F73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4D6A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  <w:p w14:paraId="776ACC7F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8C517A8"/>
    <w:multiLevelType w:val="hybridMultilevel"/>
    <w:tmpl w:val="65D4F47E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664FB"/>
    <w:multiLevelType w:val="multilevel"/>
    <w:tmpl w:val="63228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F16A3A"/>
    <w:multiLevelType w:val="hybridMultilevel"/>
    <w:tmpl w:val="F3DA9CF0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7" w15:restartNumberingAfterBreak="0">
    <w:nsid w:val="1F2B671D"/>
    <w:multiLevelType w:val="multilevel"/>
    <w:tmpl w:val="63228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2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517357"/>
    <w:multiLevelType w:val="hybridMultilevel"/>
    <w:tmpl w:val="3F1206C0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A8037F"/>
    <w:multiLevelType w:val="multilevel"/>
    <w:tmpl w:val="63228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8C6653"/>
    <w:multiLevelType w:val="hybridMultilevel"/>
    <w:tmpl w:val="82BAAAAC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9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8"/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11"/>
  </w:num>
  <w:num w:numId="17">
    <w:abstractNumId w:val="19"/>
  </w:num>
  <w:num w:numId="18">
    <w:abstractNumId w:val="15"/>
  </w:num>
  <w:num w:numId="19">
    <w:abstractNumId w:val="8"/>
  </w:num>
  <w:num w:numId="20">
    <w:abstractNumId w:val="5"/>
  </w:num>
  <w:num w:numId="21">
    <w:abstractNumId w:val="17"/>
  </w:num>
  <w:num w:numId="22">
    <w:abstractNumId w:val="14"/>
  </w:num>
  <w:num w:numId="23">
    <w:abstractNumId w:val="16"/>
  </w:num>
  <w:num w:numId="24">
    <w:abstractNumId w:val="7"/>
  </w:num>
  <w:num w:numId="25">
    <w:abstractNumId w:val="2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91"/>
    <w:rsid w:val="00016922"/>
    <w:rsid w:val="000B1873"/>
    <w:rsid w:val="000C17D7"/>
    <w:rsid w:val="000E714E"/>
    <w:rsid w:val="0011503B"/>
    <w:rsid w:val="00120D22"/>
    <w:rsid w:val="00124435"/>
    <w:rsid w:val="001764C9"/>
    <w:rsid w:val="001A410D"/>
    <w:rsid w:val="001A7FC8"/>
    <w:rsid w:val="001E6259"/>
    <w:rsid w:val="00253276"/>
    <w:rsid w:val="00266EBC"/>
    <w:rsid w:val="002E57D8"/>
    <w:rsid w:val="002F043E"/>
    <w:rsid w:val="003D2684"/>
    <w:rsid w:val="003F5743"/>
    <w:rsid w:val="00481B46"/>
    <w:rsid w:val="00486451"/>
    <w:rsid w:val="00490B06"/>
    <w:rsid w:val="004964BC"/>
    <w:rsid w:val="004E2E90"/>
    <w:rsid w:val="00505FA2"/>
    <w:rsid w:val="00535EC9"/>
    <w:rsid w:val="0054587E"/>
    <w:rsid w:val="00584253"/>
    <w:rsid w:val="0058673D"/>
    <w:rsid w:val="005A3FD2"/>
    <w:rsid w:val="005E6DE9"/>
    <w:rsid w:val="00614959"/>
    <w:rsid w:val="006262F1"/>
    <w:rsid w:val="00652E82"/>
    <w:rsid w:val="006C1216"/>
    <w:rsid w:val="00733330"/>
    <w:rsid w:val="007361A4"/>
    <w:rsid w:val="00773733"/>
    <w:rsid w:val="0078632B"/>
    <w:rsid w:val="007910F0"/>
    <w:rsid w:val="00797251"/>
    <w:rsid w:val="00810279"/>
    <w:rsid w:val="0081137B"/>
    <w:rsid w:val="008517B9"/>
    <w:rsid w:val="008A0BC1"/>
    <w:rsid w:val="008A2009"/>
    <w:rsid w:val="009023F9"/>
    <w:rsid w:val="00920E35"/>
    <w:rsid w:val="009238A9"/>
    <w:rsid w:val="0095037E"/>
    <w:rsid w:val="009630F5"/>
    <w:rsid w:val="00977FE7"/>
    <w:rsid w:val="0098408D"/>
    <w:rsid w:val="009D3FE2"/>
    <w:rsid w:val="009D598A"/>
    <w:rsid w:val="00A04E7B"/>
    <w:rsid w:val="00A07A08"/>
    <w:rsid w:val="00A34C3E"/>
    <w:rsid w:val="00A35BA0"/>
    <w:rsid w:val="00AD17EF"/>
    <w:rsid w:val="00AE3C3C"/>
    <w:rsid w:val="00B03094"/>
    <w:rsid w:val="00BA7E5F"/>
    <w:rsid w:val="00BB3155"/>
    <w:rsid w:val="00BB43F9"/>
    <w:rsid w:val="00BB5B0F"/>
    <w:rsid w:val="00C21223"/>
    <w:rsid w:val="00C4009D"/>
    <w:rsid w:val="00CA5B5C"/>
    <w:rsid w:val="00CF74D9"/>
    <w:rsid w:val="00D151EB"/>
    <w:rsid w:val="00D656B9"/>
    <w:rsid w:val="00D83633"/>
    <w:rsid w:val="00DD2B35"/>
    <w:rsid w:val="00E21391"/>
    <w:rsid w:val="00E22A51"/>
    <w:rsid w:val="00E23F2A"/>
    <w:rsid w:val="00E800A7"/>
    <w:rsid w:val="00E941E4"/>
    <w:rsid w:val="00E9653F"/>
    <w:rsid w:val="00EA279C"/>
    <w:rsid w:val="00EC5D48"/>
    <w:rsid w:val="00EE2E4B"/>
    <w:rsid w:val="00F735D3"/>
    <w:rsid w:val="00F739A1"/>
    <w:rsid w:val="00F7554F"/>
    <w:rsid w:val="00F83761"/>
    <w:rsid w:val="00F915C7"/>
    <w:rsid w:val="00F95519"/>
    <w:rsid w:val="00FD2A36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38A45"/>
  <w15:chartTrackingRefBased/>
  <w15:docId w15:val="{8F613523-3D68-8648-B60A-67C49F79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Pr>
      <w:b/>
    </w:rPr>
  </w:style>
  <w:style w:type="character" w:customStyle="1" w:styleId="BoldUnderline">
    <w:name w:val="Bold Underline"/>
    <w:rPr>
      <w:b/>
      <w:u w:val="single"/>
    </w:rPr>
  </w:style>
  <w:style w:type="character" w:customStyle="1" w:styleId="Underline">
    <w:name w:val="Underline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J:\FSDCDS\SHARONA\FIDELITY.DOT</Template>
  <TotalTime>0</TotalTime>
  <Pages>12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7500</CharactersWithSpaces>
  <SharedDoc>false</SharedDoc>
  <HLinks>
    <vt:vector size="156" baseType="variant"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_Toc462791982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_Toc462791981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_Toc462791980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_Toc462791979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_Toc462791978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_Toc462791977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_Toc462791976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_Toc462791975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_Toc462791974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_Toc462791973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_Toc462791972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_Toc462791971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_Toc462791970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_Toc462791969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_Toc462791968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_Toc462791967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_Toc462791966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_Toc462791965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_Toc462791964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_Toc462791963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_Toc462791962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_Toc462791961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_Toc462791960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_Toc462791959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_Toc462791958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_Toc462791957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dc:description/>
  <cp:lastModifiedBy>Guizani, Nadra</cp:lastModifiedBy>
  <cp:revision>2</cp:revision>
  <cp:lastPrinted>2003-02-11T21:35:00Z</cp:lastPrinted>
  <dcterms:created xsi:type="dcterms:W3CDTF">2021-09-09T03:40:00Z</dcterms:created>
  <dcterms:modified xsi:type="dcterms:W3CDTF">2021-09-09T03:40:00Z</dcterms:modified>
</cp:coreProperties>
</file>